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2651" w:rsidRPr="00640522" w:rsidRDefault="00BE6300" w:rsidP="00BE6300">
      <w:pPr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Test Name: Example</w:t>
      </w:r>
    </w:p>
    <w:p w:rsidR="00BE6300" w:rsidRPr="00640522" w:rsidRDefault="00BE6300" w:rsidP="00BE6300">
      <w:pPr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1. </w:t>
      </w:r>
      <w:r w:rsidRPr="00640522">
        <w:rPr>
          <w:color w:val="000000"/>
          <w:sz w:val="20"/>
          <w:szCs w:val="20"/>
        </w:rPr>
        <w:tab/>
        <w:t>There are 540 identical plastic chips numbered 1 through 540 in a box.  What is the probability of reaching into the box and randomly drawing the chip numbered 505?  Express your answer as a fraction or a decimal number rounded to four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 </w:t>
      </w:r>
      <w:r w:rsidR="00ED7E16" w:rsidRPr="00640522">
        <w:rPr>
          <w:b/>
          <w:color w:val="000000"/>
          <w:sz w:val="20"/>
          <w:szCs w:val="20"/>
        </w:rPr>
        <w:t xml:space="preserve">Answer: </w:t>
      </w:r>
      <w:r w:rsidR="00ED7E16" w:rsidRPr="00640522">
        <w:rPr>
          <w:color w:val="000000"/>
          <w:sz w:val="20"/>
          <w:szCs w:val="20"/>
        </w:rPr>
        <w:t>0.0019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2. </w:t>
      </w:r>
      <w:r w:rsidRPr="00640522">
        <w:rPr>
          <w:color w:val="000000"/>
          <w:sz w:val="20"/>
          <w:szCs w:val="20"/>
        </w:rPr>
        <w:tab/>
        <w:t>Write out the sample space for the given experiment.  Separate your answers using commas.</w:t>
      </w: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When deciding what you want to put into a salad for dinner at a restaurant, you will choose one of the following extra toppings: asparagus, cheese.  Also, you will add one of following meats: eggs, turkey.  Lastly, you will decide on one of the following dressings: French, vinaigrette.  (Note: Use the following letters to indicate each choice: A for asparagus, C for cheese, E for eggs, T for turkey, F for French, and V for vinaigrette.)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5D1098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 </w:t>
      </w:r>
      <w:r w:rsidR="001176BF" w:rsidRPr="00640522">
        <w:rPr>
          <w:b/>
          <w:color w:val="000000"/>
          <w:sz w:val="20"/>
          <w:szCs w:val="20"/>
        </w:rPr>
        <w:t xml:space="preserve">Answer: </w:t>
      </w:r>
      <w:r w:rsidR="00D05867" w:rsidRPr="00640522">
        <w:rPr>
          <w:bCs/>
          <w:color w:val="000000"/>
          <w:sz w:val="20"/>
          <w:szCs w:val="20"/>
        </w:rPr>
        <w:t>S = {</w:t>
      </w:r>
      <w:r w:rsidR="00E53967" w:rsidRPr="00640522">
        <w:rPr>
          <w:bCs/>
          <w:color w:val="000000"/>
          <w:sz w:val="20"/>
          <w:szCs w:val="20"/>
        </w:rPr>
        <w:t xml:space="preserve">AEF, AEV, AEV, ATF, ATV, CEF, </w:t>
      </w:r>
      <w:r w:rsidR="00026CEF" w:rsidRPr="00640522">
        <w:rPr>
          <w:bCs/>
          <w:color w:val="000000"/>
          <w:sz w:val="20"/>
          <w:szCs w:val="20"/>
        </w:rPr>
        <w:t>CTF, CTV, CEV</w:t>
      </w:r>
      <w:r w:rsidR="00D05867" w:rsidRPr="00640522">
        <w:rPr>
          <w:bCs/>
          <w:color w:val="000000"/>
          <w:sz w:val="20"/>
          <w:szCs w:val="20"/>
        </w:rPr>
        <w:t>}</w:t>
      </w:r>
      <w:r w:rsidR="00026CEF" w:rsidRPr="00640522">
        <w:rPr>
          <w:bCs/>
          <w:color w:val="000000"/>
          <w:sz w:val="20"/>
          <w:szCs w:val="20"/>
        </w:rPr>
        <w:t>.</w:t>
      </w:r>
    </w:p>
    <w:p w:rsidR="005D1098" w:rsidRPr="00640522" w:rsidRDefault="005D1098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3. </w:t>
      </w:r>
      <w:r w:rsidRPr="00640522">
        <w:rPr>
          <w:color w:val="000000"/>
          <w:sz w:val="20"/>
          <w:szCs w:val="20"/>
        </w:rPr>
        <w:tab/>
        <w:t>A card is drawn from a standard deck of 52 playing cards.  What is the probability that the card will be a heart and not a face card?  Write your answer as a fraction or a decimal number rounded to four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FD69D8" w:rsidRPr="00640522" w:rsidRDefault="00BE6300" w:rsidP="00BE6300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 </w:t>
      </w:r>
      <w:r w:rsidR="001176BF" w:rsidRPr="00640522">
        <w:rPr>
          <w:b/>
          <w:color w:val="000000"/>
          <w:sz w:val="20"/>
          <w:szCs w:val="20"/>
        </w:rPr>
        <w:t xml:space="preserve">Answer: </w:t>
      </w:r>
      <w:r w:rsidR="00CF77EC" w:rsidRPr="00640522">
        <w:rPr>
          <w:color w:val="000000"/>
          <w:sz w:val="20"/>
          <w:szCs w:val="20"/>
        </w:rPr>
        <w:t>5/26</w:t>
      </w:r>
    </w:p>
    <w:p w:rsidR="005D1098" w:rsidRPr="00640522" w:rsidRDefault="005D1098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FD69D8" w:rsidP="00FD69D8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Probability of drawing a card with a heart 13/5</w:t>
      </w:r>
      <w:r w:rsidR="001176BF" w:rsidRPr="00640522">
        <w:rPr>
          <w:color w:val="000000"/>
          <w:sz w:val="20"/>
          <w:szCs w:val="20"/>
        </w:rPr>
        <w:t>2</w:t>
      </w:r>
      <w:r w:rsidRPr="00640522">
        <w:rPr>
          <w:color w:val="000000"/>
          <w:sz w:val="20"/>
          <w:szCs w:val="20"/>
        </w:rPr>
        <w:t xml:space="preserve"> </w:t>
      </w:r>
    </w:p>
    <w:p w:rsidR="00FD69D8" w:rsidRPr="00640522" w:rsidRDefault="00FD69D8" w:rsidP="00FD69D8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Probability of drawing a card without a face (1</w:t>
      </w:r>
      <w:r w:rsidR="00CF77EC" w:rsidRPr="00640522">
        <w:rPr>
          <w:color w:val="000000"/>
          <w:sz w:val="20"/>
          <w:szCs w:val="20"/>
        </w:rPr>
        <w:t>3-3)/52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4. </w:t>
      </w:r>
      <w:r w:rsidRPr="00640522">
        <w:rPr>
          <w:color w:val="000000"/>
          <w:sz w:val="20"/>
          <w:szCs w:val="20"/>
        </w:rPr>
        <w:tab/>
        <w:t>A standard pair of six-sided dice is rolled.  What is the probability of rolling a sum less than 6?  Write your answer as a fraction or a decimal number rounded to four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4519C2" w:rsidRPr="00640522" w:rsidRDefault="00BE6300" w:rsidP="001C44F3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 </w:t>
      </w:r>
      <w:r w:rsidR="00FD69D8" w:rsidRPr="00640522">
        <w:rPr>
          <w:b/>
          <w:color w:val="000000"/>
          <w:sz w:val="20"/>
          <w:szCs w:val="20"/>
        </w:rPr>
        <w:t>Answer:</w:t>
      </w:r>
      <w:r w:rsidR="003D402E" w:rsidRPr="00640522">
        <w:rPr>
          <w:b/>
          <w:color w:val="000000"/>
          <w:sz w:val="20"/>
          <w:szCs w:val="20"/>
        </w:rPr>
        <w:t xml:space="preserve"> </w:t>
      </w:r>
      <w:r w:rsidR="003D402E" w:rsidRPr="00640522">
        <w:rPr>
          <w:color w:val="000000"/>
          <w:sz w:val="20"/>
          <w:szCs w:val="20"/>
        </w:rPr>
        <w:t>10</w:t>
      </w:r>
      <w:r w:rsidR="001C44F3" w:rsidRPr="00640522">
        <w:rPr>
          <w:color w:val="000000"/>
          <w:sz w:val="20"/>
          <w:szCs w:val="20"/>
        </w:rPr>
        <w:t>/36</w:t>
      </w:r>
      <w:r w:rsidR="003D402E" w:rsidRPr="00640522">
        <w:rPr>
          <w:color w:val="000000"/>
          <w:sz w:val="20"/>
          <w:szCs w:val="20"/>
        </w:rPr>
        <w:t xml:space="preserve"> = 5/18</w:t>
      </w:r>
    </w:p>
    <w:p w:rsidR="004519C2" w:rsidRPr="00640522" w:rsidRDefault="004519C2" w:rsidP="001C44F3">
      <w:pPr>
        <w:ind w:left="720"/>
        <w:rPr>
          <w:b/>
          <w:color w:val="000000"/>
          <w:sz w:val="20"/>
          <w:szCs w:val="20"/>
        </w:rPr>
      </w:pPr>
    </w:p>
    <w:p w:rsidR="002D31AB" w:rsidRPr="00640522" w:rsidRDefault="002D31AB" w:rsidP="004519C2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There are total 10</w:t>
      </w:r>
      <w:r w:rsidR="001C44F3" w:rsidRPr="00640522">
        <w:rPr>
          <w:color w:val="000000"/>
          <w:sz w:val="20"/>
          <w:szCs w:val="20"/>
        </w:rPr>
        <w:t xml:space="preserve"> events that the dices </w:t>
      </w:r>
      <w:r w:rsidR="003D402E" w:rsidRPr="00640522">
        <w:rPr>
          <w:color w:val="000000"/>
          <w:sz w:val="20"/>
          <w:szCs w:val="20"/>
        </w:rPr>
        <w:t>roll</w:t>
      </w:r>
      <w:r w:rsidR="001C44F3" w:rsidRPr="00640522">
        <w:rPr>
          <w:color w:val="000000"/>
          <w:sz w:val="20"/>
          <w:szCs w:val="20"/>
        </w:rPr>
        <w:t xml:space="preserve"> the sum less than 6: </w:t>
      </w:r>
      <w:r w:rsidRPr="00640522">
        <w:rPr>
          <w:color w:val="000000"/>
          <w:sz w:val="20"/>
          <w:szCs w:val="20"/>
        </w:rPr>
        <w:t>{1,</w:t>
      </w:r>
      <w:r w:rsidR="003D402E" w:rsidRPr="00640522">
        <w:rPr>
          <w:color w:val="000000"/>
          <w:sz w:val="20"/>
          <w:szCs w:val="20"/>
        </w:rPr>
        <w:t xml:space="preserve"> 4</w:t>
      </w:r>
      <w:r w:rsidRPr="00640522">
        <w:rPr>
          <w:color w:val="000000"/>
          <w:sz w:val="20"/>
          <w:szCs w:val="20"/>
        </w:rPr>
        <w:t>}</w:t>
      </w:r>
      <w:r w:rsidR="003D402E" w:rsidRPr="00640522">
        <w:rPr>
          <w:color w:val="000000"/>
          <w:sz w:val="20"/>
          <w:szCs w:val="20"/>
        </w:rPr>
        <w:t>, {1, 3}</w:t>
      </w:r>
      <w:r w:rsidR="001C44F3" w:rsidRPr="00640522">
        <w:rPr>
          <w:color w:val="000000"/>
          <w:sz w:val="20"/>
          <w:szCs w:val="20"/>
        </w:rPr>
        <w:t>,</w:t>
      </w:r>
      <w:r w:rsidR="003D402E" w:rsidRPr="00640522">
        <w:rPr>
          <w:color w:val="000000"/>
          <w:sz w:val="20"/>
          <w:szCs w:val="20"/>
        </w:rPr>
        <w:t xml:space="preserve"> {1, 2}, {1, 1}, {2, 1}, {2, 2}, {2, 3}, {3, 1}, {3, 2}, {4, 1}</w:t>
      </w:r>
    </w:p>
    <w:p w:rsidR="001C44F3" w:rsidRPr="00640522" w:rsidRDefault="002D31AB" w:rsidP="004519C2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</w:t>
      </w:r>
      <w:r w:rsidR="001C44F3" w:rsidRPr="00640522">
        <w:rPr>
          <w:color w:val="000000"/>
          <w:sz w:val="20"/>
          <w:szCs w:val="20"/>
        </w:rPr>
        <w:t>otal sample space is 6 * 6 = 36.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5. </w:t>
      </w:r>
      <w:r w:rsidRPr="00640522">
        <w:rPr>
          <w:color w:val="000000"/>
          <w:sz w:val="20"/>
          <w:szCs w:val="20"/>
        </w:rPr>
        <w:tab/>
        <w:t>A pizza delivery company classifies its customers by gender and location of residence.  The research department has gathered data from a random sample of 2001 customers.  The data is summarized in the table below.</w:t>
      </w: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</w:p>
    <w:tbl>
      <w:tblPr>
        <w:tblW w:w="0" w:type="auto"/>
        <w:jc w:val="center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319"/>
        <w:gridCol w:w="591"/>
        <w:gridCol w:w="780"/>
      </w:tblGrid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Gender and Residence of Customers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Males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Females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Apartment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233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208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Dorm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159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138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With Parent(s)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102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280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Sorority/Fraternity</w:t>
            </w:r>
            <w:r w:rsidRPr="00640522">
              <w:rPr>
                <w:color w:val="000000"/>
                <w:sz w:val="20"/>
                <w:szCs w:val="20"/>
              </w:rPr>
              <w:t xml:space="preserve"> </w:t>
            </w:r>
            <w:r w:rsidRPr="00640522">
              <w:rPr>
                <w:b/>
                <w:color w:val="000000"/>
                <w:sz w:val="20"/>
                <w:szCs w:val="20"/>
              </w:rPr>
              <w:t>House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265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Other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250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146</w:t>
            </w:r>
          </w:p>
        </w:tc>
      </w:tr>
    </w:tbl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What is the probability that a customer is male?  Write your answer as a fraction or a decimal number rounded to four decimal places. </w:t>
      </w:r>
    </w:p>
    <w:p w:rsidR="00E379ED" w:rsidRPr="00640522" w:rsidRDefault="00E379ED" w:rsidP="00BE6300">
      <w:pPr>
        <w:ind w:left="720"/>
        <w:rPr>
          <w:b/>
          <w:color w:val="000000"/>
          <w:sz w:val="20"/>
          <w:szCs w:val="20"/>
        </w:rPr>
      </w:pPr>
    </w:p>
    <w:p w:rsidR="00E379ED" w:rsidRPr="00640522" w:rsidRDefault="00E379ED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ab/>
      </w:r>
      <w:r w:rsidRPr="00640522">
        <w:rPr>
          <w:color w:val="000000"/>
          <w:sz w:val="20"/>
          <w:szCs w:val="20"/>
        </w:rPr>
        <w:t>Total males: 233 + 159 + 102 + 220 + 250 = 964</w:t>
      </w:r>
    </w:p>
    <w:p w:rsidR="00E379ED" w:rsidRPr="00640522" w:rsidRDefault="00E379ED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Total</w:t>
      </w:r>
      <w:r w:rsidR="00F6076F" w:rsidRPr="00640522">
        <w:rPr>
          <w:color w:val="000000"/>
          <w:sz w:val="20"/>
          <w:szCs w:val="20"/>
        </w:rPr>
        <w:t xml:space="preserve"> customers: 2001</w:t>
      </w:r>
    </w:p>
    <w:p w:rsidR="00E53967" w:rsidRPr="00640522" w:rsidRDefault="00E53967" w:rsidP="00E53967">
      <w:pPr>
        <w:ind w:left="720"/>
        <w:rPr>
          <w:b/>
          <w:color w:val="000000"/>
          <w:sz w:val="20"/>
          <w:szCs w:val="20"/>
        </w:rPr>
      </w:pPr>
    </w:p>
    <w:p w:rsidR="00E53967" w:rsidRPr="00640522" w:rsidRDefault="00E53967" w:rsidP="00E53967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r w:rsidRPr="00640522">
        <w:rPr>
          <w:color w:val="000000"/>
          <w:sz w:val="20"/>
          <w:szCs w:val="20"/>
        </w:rPr>
        <w:t>964/2001</w:t>
      </w:r>
    </w:p>
    <w:p w:rsidR="00E53967" w:rsidRPr="00640522" w:rsidRDefault="00E53967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lastRenderedPageBreak/>
        <w:t xml:space="preserve">6. </w:t>
      </w:r>
      <w:r w:rsidRPr="00640522">
        <w:rPr>
          <w:color w:val="000000"/>
          <w:sz w:val="20"/>
          <w:szCs w:val="20"/>
        </w:rPr>
        <w:tab/>
        <w:t>Three cards are drawn with replacement from a standard deck.   What is the probability that the first card will be a club, the second card will be a black card, and the third card will be a face card?  Write your answer as a fraction or a decimal number rounded to four decimal places.</w:t>
      </w:r>
    </w:p>
    <w:p w:rsidR="004916AB" w:rsidRPr="00640522" w:rsidRDefault="004916AB" w:rsidP="00BE6300">
      <w:pPr>
        <w:ind w:left="720"/>
        <w:rPr>
          <w:b/>
          <w:color w:val="000000"/>
          <w:sz w:val="20"/>
          <w:szCs w:val="20"/>
        </w:rPr>
      </w:pPr>
    </w:p>
    <w:p w:rsidR="004916AB" w:rsidRPr="00640522" w:rsidRDefault="004916AB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ab/>
      </w:r>
      <w:r w:rsidRPr="00640522">
        <w:rPr>
          <w:color w:val="000000"/>
          <w:sz w:val="20"/>
          <w:szCs w:val="20"/>
        </w:rPr>
        <w:t>The probability of club card in the deck: 13</w:t>
      </w:r>
    </w:p>
    <w:p w:rsidR="004916AB" w:rsidRPr="00640522" w:rsidRDefault="004916AB" w:rsidP="004916AB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The probability of black card in the deck: 26</w:t>
      </w:r>
    </w:p>
    <w:p w:rsidR="004916AB" w:rsidRPr="00640522" w:rsidRDefault="004916AB" w:rsidP="004916AB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The probability of face card in the deck: 12</w:t>
      </w:r>
    </w:p>
    <w:p w:rsidR="004916AB" w:rsidRPr="00640522" w:rsidRDefault="004916AB" w:rsidP="00BE6300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ab/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 </w:t>
      </w:r>
      <w:r w:rsidR="004916AB" w:rsidRPr="00640522">
        <w:rPr>
          <w:b/>
          <w:color w:val="000000"/>
          <w:sz w:val="20"/>
          <w:szCs w:val="20"/>
        </w:rPr>
        <w:tab/>
      </w:r>
      <w:r w:rsidR="004916AB" w:rsidRPr="00640522">
        <w:rPr>
          <w:color w:val="000000"/>
          <w:sz w:val="20"/>
          <w:szCs w:val="20"/>
        </w:rPr>
        <w:t>The probability that the first card will be a club, the second card will be a black card, and the third card will be a face card is 13/52 * 26/52 * 12/52 = 3/104</w:t>
      </w:r>
    </w:p>
    <w:p w:rsidR="00E53967" w:rsidRPr="00640522" w:rsidRDefault="00E53967" w:rsidP="00E53967">
      <w:pPr>
        <w:ind w:left="720"/>
        <w:rPr>
          <w:b/>
          <w:color w:val="000000"/>
          <w:sz w:val="20"/>
          <w:szCs w:val="20"/>
        </w:rPr>
      </w:pPr>
    </w:p>
    <w:p w:rsidR="00E53967" w:rsidRPr="00640522" w:rsidRDefault="00E53967" w:rsidP="00E53967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r w:rsidRPr="00640522">
        <w:rPr>
          <w:color w:val="000000"/>
          <w:sz w:val="20"/>
          <w:szCs w:val="20"/>
        </w:rPr>
        <w:t>3/104</w:t>
      </w:r>
    </w:p>
    <w:p w:rsidR="004916AB" w:rsidRPr="00640522" w:rsidRDefault="004916AB" w:rsidP="004916AB">
      <w:pPr>
        <w:rPr>
          <w:b/>
          <w:color w:val="000000"/>
          <w:sz w:val="20"/>
          <w:szCs w:val="20"/>
        </w:rPr>
      </w:pPr>
    </w:p>
    <w:p w:rsidR="00BE6300" w:rsidRPr="00640522" w:rsidRDefault="00BE6300" w:rsidP="004519C2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7. </w:t>
      </w:r>
      <w:r w:rsidRPr="00640522">
        <w:rPr>
          <w:color w:val="000000"/>
          <w:sz w:val="20"/>
          <w:szCs w:val="20"/>
        </w:rPr>
        <w:tab/>
        <w:t>Two cards are drawn without replacement from a standard deck of 52 playing cards.  What is the probability of choosing a spade for the second card drawn, if the first card, drawn without replacement, was a heart?  Write your answer as a fraction or a decimal number rounded to four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4519C2" w:rsidRPr="00640522" w:rsidRDefault="004519C2" w:rsidP="004519C2">
      <w:pPr>
        <w:ind w:firstLine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ab/>
      </w:r>
      <w:r w:rsidRPr="00640522">
        <w:rPr>
          <w:color w:val="000000"/>
          <w:sz w:val="20"/>
          <w:szCs w:val="20"/>
        </w:rPr>
        <w:t>The probability of drawing the first card with a heart is 13/52</w:t>
      </w:r>
    </w:p>
    <w:p w:rsidR="004519C2" w:rsidRPr="00640522" w:rsidRDefault="004519C2" w:rsidP="004519C2">
      <w:pPr>
        <w:ind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The probability of drawing the second card with a spade is 13/51</w:t>
      </w:r>
    </w:p>
    <w:p w:rsidR="00E53967" w:rsidRPr="00640522" w:rsidRDefault="00E53967" w:rsidP="004519C2">
      <w:pPr>
        <w:ind w:firstLine="720"/>
        <w:rPr>
          <w:color w:val="000000"/>
          <w:sz w:val="20"/>
          <w:szCs w:val="20"/>
        </w:rPr>
      </w:pPr>
    </w:p>
    <w:p w:rsidR="00E53967" w:rsidRPr="00640522" w:rsidRDefault="00E53967" w:rsidP="004519C2">
      <w:pPr>
        <w:ind w:firstLine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r w:rsidRPr="00640522">
        <w:rPr>
          <w:color w:val="000000"/>
          <w:sz w:val="20"/>
          <w:szCs w:val="20"/>
        </w:rPr>
        <w:t>13/51</w:t>
      </w:r>
    </w:p>
    <w:p w:rsidR="00BE6300" w:rsidRPr="00640522" w:rsidRDefault="00BE6300" w:rsidP="00CB4204">
      <w:pPr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8. </w:t>
      </w:r>
      <w:r w:rsidRPr="00640522">
        <w:rPr>
          <w:color w:val="000000"/>
          <w:sz w:val="20"/>
          <w:szCs w:val="20"/>
        </w:rPr>
        <w:tab/>
        <w:t>Two cards are drawn without replacement from a standard deck of 52 playing cards.  What is the probability of choosing a heart and then, without replacement, a red card?  Write your answer as a fraction or a decimal number rounded to four decimal places.</w:t>
      </w:r>
    </w:p>
    <w:p w:rsidR="00C10E5A" w:rsidRPr="00640522" w:rsidRDefault="00C10E5A" w:rsidP="00E53967">
      <w:pPr>
        <w:rPr>
          <w:color w:val="000000"/>
          <w:sz w:val="20"/>
          <w:szCs w:val="20"/>
        </w:rPr>
      </w:pPr>
    </w:p>
    <w:p w:rsidR="00C10E5A" w:rsidRPr="00640522" w:rsidRDefault="00C10E5A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The probability of drawing the first card with a heart is 13/52</w:t>
      </w:r>
    </w:p>
    <w:p w:rsidR="00C10E5A" w:rsidRPr="00640522" w:rsidRDefault="00C10E5A" w:rsidP="00C10E5A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The probability of drawing t</w:t>
      </w:r>
      <w:r w:rsidR="003B4352" w:rsidRPr="00640522">
        <w:rPr>
          <w:color w:val="000000"/>
          <w:sz w:val="20"/>
          <w:szCs w:val="20"/>
        </w:rPr>
        <w:t>he second card that is red is 25</w:t>
      </w:r>
      <w:r w:rsidRPr="00640522">
        <w:rPr>
          <w:color w:val="000000"/>
          <w:sz w:val="20"/>
          <w:szCs w:val="20"/>
        </w:rPr>
        <w:t>/51</w:t>
      </w:r>
    </w:p>
    <w:p w:rsidR="003B4352" w:rsidRPr="00640522" w:rsidRDefault="003B4352" w:rsidP="00C10E5A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The probability of drawing these two cards is 13/52 * 25/51 = 25/204</w:t>
      </w:r>
    </w:p>
    <w:p w:rsidR="00E53967" w:rsidRPr="00640522" w:rsidRDefault="00E53967" w:rsidP="00C10E5A">
      <w:pPr>
        <w:ind w:left="720" w:firstLine="720"/>
        <w:rPr>
          <w:color w:val="000000"/>
          <w:sz w:val="20"/>
          <w:szCs w:val="20"/>
        </w:rPr>
      </w:pPr>
    </w:p>
    <w:p w:rsidR="00E53967" w:rsidRPr="00640522" w:rsidRDefault="00E53967" w:rsidP="00E53967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r w:rsidRPr="00640522">
        <w:rPr>
          <w:color w:val="000000"/>
          <w:sz w:val="20"/>
          <w:szCs w:val="20"/>
        </w:rPr>
        <w:t>25/204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9. </w:t>
      </w:r>
      <w:r w:rsidRPr="00640522">
        <w:rPr>
          <w:color w:val="000000"/>
          <w:sz w:val="20"/>
          <w:szCs w:val="20"/>
        </w:rPr>
        <w:tab/>
        <w:t>There are 85 students in a basic math class.  The instructor must choose two students at random.</w:t>
      </w: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</w:p>
    <w:tbl>
      <w:tblPr>
        <w:tblW w:w="0" w:type="auto"/>
        <w:jc w:val="center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233"/>
        <w:gridCol w:w="641"/>
        <w:gridCol w:w="846"/>
      </w:tblGrid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Students in a Basic Math Class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Males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Females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Freshmen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12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Sophomores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15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Juniors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4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b/>
                <w:color w:val="000000"/>
                <w:sz w:val="20"/>
                <w:szCs w:val="20"/>
              </w:rPr>
              <w:t>Seniors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color w:val="000000"/>
                <w:sz w:val="20"/>
                <w:szCs w:val="20"/>
              </w:rPr>
            </w:pPr>
            <w:r w:rsidRPr="00640522">
              <w:rPr>
                <w:color w:val="000000"/>
                <w:sz w:val="20"/>
                <w:szCs w:val="20"/>
              </w:rPr>
              <w:t>4</w:t>
            </w:r>
          </w:p>
        </w:tc>
      </w:tr>
    </w:tbl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What is the probability that a junior female and then a freshmen male are chosen at random?  Write your answer as a fraction or a decimal number rounded to four decimal places. </w:t>
      </w:r>
    </w:p>
    <w:p w:rsidR="007F795A" w:rsidRPr="00640522" w:rsidRDefault="007F795A" w:rsidP="00BE6300">
      <w:pPr>
        <w:ind w:left="720"/>
        <w:rPr>
          <w:b/>
          <w:color w:val="000000"/>
          <w:sz w:val="20"/>
          <w:szCs w:val="20"/>
        </w:rPr>
      </w:pPr>
    </w:p>
    <w:p w:rsidR="007F795A" w:rsidRPr="00640522" w:rsidRDefault="007F795A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ab/>
      </w:r>
      <w:r w:rsidRPr="00640522">
        <w:rPr>
          <w:color w:val="000000"/>
          <w:sz w:val="20"/>
          <w:szCs w:val="20"/>
        </w:rPr>
        <w:t>The probability of choosing a junior female is 4/85</w:t>
      </w:r>
    </w:p>
    <w:p w:rsidR="007F795A" w:rsidRPr="00640522" w:rsidRDefault="007F795A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The probability of choosing a freshmen male is 12/84</w:t>
      </w:r>
    </w:p>
    <w:p w:rsidR="007F795A" w:rsidRPr="00640522" w:rsidRDefault="007F795A" w:rsidP="00BE6300">
      <w:pPr>
        <w:ind w:left="720"/>
        <w:rPr>
          <w:color w:val="000000"/>
          <w:sz w:val="20"/>
          <w:szCs w:val="20"/>
        </w:rPr>
      </w:pPr>
    </w:p>
    <w:p w:rsidR="007F795A" w:rsidRPr="00640522" w:rsidRDefault="007F795A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The probability of choosing these 2 random students is 4/85 * 12/84 = 4/595</w:t>
      </w:r>
    </w:p>
    <w:p w:rsidR="00E53967" w:rsidRPr="00640522" w:rsidRDefault="00E53967" w:rsidP="00BE6300">
      <w:pPr>
        <w:ind w:left="720"/>
        <w:rPr>
          <w:color w:val="000000"/>
          <w:sz w:val="20"/>
          <w:szCs w:val="20"/>
        </w:rPr>
      </w:pPr>
    </w:p>
    <w:p w:rsidR="00E53967" w:rsidRPr="00640522" w:rsidRDefault="00E53967" w:rsidP="00E53967">
      <w:pPr>
        <w:ind w:left="720"/>
        <w:rPr>
          <w:b/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r w:rsidRPr="00640522">
        <w:rPr>
          <w:color w:val="000000"/>
          <w:sz w:val="20"/>
          <w:szCs w:val="20"/>
        </w:rPr>
        <w:t>4/595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10. </w:t>
      </w:r>
      <w:r w:rsidRPr="00640522">
        <w:rPr>
          <w:color w:val="000000"/>
          <w:sz w:val="20"/>
          <w:szCs w:val="20"/>
        </w:rPr>
        <w:tab/>
        <w:t>Out of 300 applicants for a job, 141 are male and 52 are male and have a graduate degree.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lastRenderedPageBreak/>
        <w:t>Step 1.</w:t>
      </w:r>
      <w:proofErr w:type="gramEnd"/>
      <w:r w:rsidRPr="00640522">
        <w:rPr>
          <w:color w:val="000000"/>
          <w:sz w:val="20"/>
          <w:szCs w:val="20"/>
        </w:rPr>
        <w:t xml:space="preserve"> What is the probability that a randomly chosen applicant has a graduate degree, given that they are male?  Enter your answer as a fraction or a decimal rounded to four decimal places. </w:t>
      </w:r>
    </w:p>
    <w:p w:rsidR="00D2339B" w:rsidRPr="00640522" w:rsidRDefault="00D2339B" w:rsidP="00BE6300">
      <w:pPr>
        <w:ind w:left="720"/>
        <w:rPr>
          <w:color w:val="000000"/>
          <w:sz w:val="20"/>
          <w:szCs w:val="20"/>
        </w:rPr>
      </w:pPr>
    </w:p>
    <w:p w:rsidR="00D2339B" w:rsidRPr="00640522" w:rsidRDefault="00D2339B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1E6481" w:rsidRPr="00640522">
        <w:rPr>
          <w:color w:val="000000"/>
          <w:sz w:val="20"/>
          <w:szCs w:val="20"/>
        </w:rPr>
        <w:t>52/141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2.</w:t>
      </w:r>
      <w:proofErr w:type="gramEnd"/>
      <w:r w:rsidRPr="00640522">
        <w:rPr>
          <w:color w:val="000000"/>
          <w:sz w:val="20"/>
          <w:szCs w:val="20"/>
        </w:rPr>
        <w:t xml:space="preserve"> If 102 of the applicants have graduate degrees, what is the probability that a randomly chosen applicant is male, given that the applicant has a graduate degree?  Enter your answer as a fraction or a decimal rounded to four decimal places. </w:t>
      </w:r>
    </w:p>
    <w:p w:rsidR="00414A8D" w:rsidRPr="00640522" w:rsidRDefault="00414A8D" w:rsidP="00BE6300">
      <w:pPr>
        <w:ind w:left="720"/>
        <w:rPr>
          <w:color w:val="000000"/>
          <w:sz w:val="20"/>
          <w:szCs w:val="20"/>
        </w:rPr>
      </w:pPr>
    </w:p>
    <w:p w:rsidR="00414A8D" w:rsidRPr="00640522" w:rsidRDefault="00414A8D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1E6481" w:rsidRPr="00640522">
        <w:rPr>
          <w:color w:val="000000"/>
          <w:sz w:val="20"/>
          <w:szCs w:val="20"/>
        </w:rPr>
        <w:t>52/102</w:t>
      </w:r>
      <w:r w:rsidR="00CF77EC" w:rsidRPr="00640522">
        <w:rPr>
          <w:color w:val="000000"/>
          <w:sz w:val="20"/>
          <w:szCs w:val="20"/>
        </w:rPr>
        <w:t xml:space="preserve"> = 26/51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11. </w:t>
      </w:r>
      <w:r w:rsidRPr="00640522">
        <w:rPr>
          <w:color w:val="000000"/>
          <w:sz w:val="20"/>
          <w:szCs w:val="20"/>
        </w:rPr>
        <w:tab/>
        <w:t>A value meal package at Ron's Subs consists of a drink, a sandwich, and a bag of chips.  There are 6 types of drinks to choose from, 5 types of sandwiches, and 3 types of chips.  How many different value meal packages are possible?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0164C1" w:rsidRPr="00640522">
        <w:rPr>
          <w:b/>
          <w:color w:val="000000"/>
          <w:sz w:val="20"/>
          <w:szCs w:val="20"/>
        </w:rPr>
        <w:t>Answer</w:t>
      </w:r>
      <w:r w:rsidR="000164C1" w:rsidRPr="00640522">
        <w:rPr>
          <w:color w:val="000000"/>
          <w:sz w:val="20"/>
          <w:szCs w:val="20"/>
        </w:rPr>
        <w:t>: 6 * 5 * 3 = 90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12. </w:t>
      </w:r>
      <w:r w:rsidRPr="00640522">
        <w:rPr>
          <w:color w:val="000000"/>
          <w:sz w:val="20"/>
          <w:szCs w:val="20"/>
        </w:rPr>
        <w:tab/>
        <w:t>A doctor visits her patients during morning rounds.  In how many ways can the doctor visit 5 patients during the morning rounds?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1E6481" w:rsidRPr="00640522">
        <w:rPr>
          <w:b/>
          <w:color w:val="000000"/>
          <w:sz w:val="20"/>
          <w:szCs w:val="20"/>
        </w:rPr>
        <w:t>Answer</w:t>
      </w:r>
      <w:r w:rsidR="001E6481" w:rsidRPr="00640522">
        <w:rPr>
          <w:color w:val="000000"/>
          <w:sz w:val="20"/>
          <w:szCs w:val="20"/>
        </w:rPr>
        <w:t>: 5! = 120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13. </w:t>
      </w:r>
      <w:r w:rsidRPr="00640522">
        <w:rPr>
          <w:color w:val="000000"/>
          <w:sz w:val="20"/>
          <w:szCs w:val="20"/>
        </w:rPr>
        <w:tab/>
        <w:t>A coordinator will select 5 songs from a list of 8 songs to compose an event's musical entertainment lineup.  How many different lineups are possible?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1E6481" w:rsidRPr="00640522">
        <w:rPr>
          <w:b/>
          <w:color w:val="000000"/>
          <w:sz w:val="20"/>
          <w:szCs w:val="20"/>
        </w:rPr>
        <w:t>Answer</w:t>
      </w:r>
      <w:r w:rsidR="001E6481" w:rsidRPr="00640522">
        <w:rPr>
          <w:color w:val="000000"/>
          <w:sz w:val="20"/>
          <w:szCs w:val="20"/>
        </w:rPr>
        <w:t xml:space="preserve">: </w:t>
      </w:r>
      <w:proofErr w:type="spellStart"/>
      <w:r w:rsidR="000164C1" w:rsidRPr="00640522">
        <w:rPr>
          <w:color w:val="000000"/>
          <w:sz w:val="20"/>
          <w:szCs w:val="20"/>
        </w:rPr>
        <w:t>nPr</w:t>
      </w:r>
      <w:proofErr w:type="spellEnd"/>
      <w:r w:rsidR="000164C1" w:rsidRPr="00640522">
        <w:rPr>
          <w:color w:val="000000"/>
          <w:sz w:val="20"/>
          <w:szCs w:val="20"/>
        </w:rPr>
        <w:t xml:space="preserve"> = 8</w:t>
      </w:r>
      <w:proofErr w:type="gramStart"/>
      <w:r w:rsidR="000164C1" w:rsidRPr="00640522">
        <w:rPr>
          <w:color w:val="000000"/>
          <w:sz w:val="20"/>
          <w:szCs w:val="20"/>
        </w:rPr>
        <w:t>!/</w:t>
      </w:r>
      <w:proofErr w:type="gramEnd"/>
      <w:r w:rsidR="000164C1" w:rsidRPr="00640522">
        <w:rPr>
          <w:color w:val="000000"/>
          <w:sz w:val="20"/>
          <w:szCs w:val="20"/>
        </w:rPr>
        <w:t>(</w:t>
      </w:r>
      <w:r w:rsidR="00832DDE" w:rsidRPr="00640522">
        <w:rPr>
          <w:color w:val="000000"/>
          <w:sz w:val="20"/>
          <w:szCs w:val="20"/>
        </w:rPr>
        <w:t>8-5)/ = 6720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14. </w:t>
      </w:r>
      <w:r w:rsidRPr="00640522">
        <w:rPr>
          <w:color w:val="000000"/>
          <w:sz w:val="20"/>
          <w:szCs w:val="20"/>
        </w:rPr>
        <w:tab/>
        <w:t>A person rolls a standard six-sided die 9 times.  In how many ways can he get 3 fours, 5 sixes and 1 two?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4C240D" w:rsidRPr="00640522" w:rsidRDefault="00BE6300" w:rsidP="00832DDE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1E6481" w:rsidRPr="00640522">
        <w:rPr>
          <w:b/>
          <w:color w:val="000000"/>
          <w:sz w:val="20"/>
          <w:szCs w:val="20"/>
        </w:rPr>
        <w:t>Answer</w:t>
      </w:r>
      <w:r w:rsidR="001E6481" w:rsidRPr="00640522">
        <w:rPr>
          <w:color w:val="000000"/>
          <w:sz w:val="20"/>
          <w:szCs w:val="20"/>
        </w:rPr>
        <w:t xml:space="preserve">: </w:t>
      </w:r>
      <w:r w:rsidR="00832DDE" w:rsidRPr="00640522">
        <w:rPr>
          <w:color w:val="000000"/>
          <w:sz w:val="20"/>
          <w:szCs w:val="20"/>
        </w:rPr>
        <w:t>9</w:t>
      </w:r>
      <w:proofErr w:type="gramStart"/>
      <w:r w:rsidR="00832DDE" w:rsidRPr="00640522">
        <w:rPr>
          <w:color w:val="000000"/>
          <w:sz w:val="20"/>
          <w:szCs w:val="20"/>
        </w:rPr>
        <w:t>!/</w:t>
      </w:r>
      <w:proofErr w:type="gramEnd"/>
      <w:r w:rsidR="00832DDE" w:rsidRPr="00640522">
        <w:rPr>
          <w:color w:val="000000"/>
          <w:sz w:val="20"/>
          <w:szCs w:val="20"/>
        </w:rPr>
        <w:t>(3!*5!*1!) = 504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15. </w:t>
      </w:r>
      <w:r w:rsidRPr="00640522">
        <w:rPr>
          <w:color w:val="000000"/>
          <w:sz w:val="20"/>
          <w:szCs w:val="20"/>
        </w:rPr>
        <w:tab/>
        <w:t>How many ways can Rudy choose 6 pizza toppings from a menu of 14 toppings if each topping can only be chosen once?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300C86" w:rsidRPr="00640522">
        <w:rPr>
          <w:b/>
          <w:color w:val="000000"/>
          <w:sz w:val="20"/>
          <w:szCs w:val="20"/>
        </w:rPr>
        <w:t>Answer</w:t>
      </w:r>
      <w:r w:rsidR="00300C86" w:rsidRPr="00640522">
        <w:rPr>
          <w:color w:val="000000"/>
          <w:sz w:val="20"/>
          <w:szCs w:val="20"/>
        </w:rPr>
        <w:t xml:space="preserve">: </w:t>
      </w:r>
      <w:r w:rsidR="00832DDE" w:rsidRPr="00640522">
        <w:rPr>
          <w:color w:val="000000"/>
          <w:sz w:val="20"/>
          <w:szCs w:val="20"/>
        </w:rPr>
        <w:t>14</w:t>
      </w:r>
      <w:proofErr w:type="gramStart"/>
      <w:r w:rsidR="00832DDE" w:rsidRPr="00640522">
        <w:rPr>
          <w:color w:val="000000"/>
          <w:sz w:val="20"/>
          <w:szCs w:val="20"/>
        </w:rPr>
        <w:t>!/</w:t>
      </w:r>
      <w:proofErr w:type="gramEnd"/>
      <w:r w:rsidR="00832DDE" w:rsidRPr="00640522">
        <w:rPr>
          <w:color w:val="000000"/>
          <w:sz w:val="20"/>
          <w:szCs w:val="20"/>
        </w:rPr>
        <w:t>(6!*(14-6)!) = 3003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16. </w:t>
      </w:r>
      <w:r w:rsidRPr="00640522">
        <w:rPr>
          <w:color w:val="000000"/>
          <w:sz w:val="20"/>
          <w:szCs w:val="20"/>
        </w:rPr>
        <w:tab/>
        <w:t>3 cards are drawn from a standard deck of 52 playing cards.  How many different 3-card hands are possible if the drawing is done without replacement?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832DDE" w:rsidRPr="00640522">
        <w:rPr>
          <w:b/>
          <w:color w:val="000000"/>
          <w:sz w:val="20"/>
          <w:szCs w:val="20"/>
        </w:rPr>
        <w:t>Answer</w:t>
      </w:r>
      <w:r w:rsidR="00832DDE" w:rsidRPr="00640522">
        <w:rPr>
          <w:color w:val="000000"/>
          <w:sz w:val="20"/>
          <w:szCs w:val="20"/>
        </w:rPr>
        <w:t xml:space="preserve">: </w:t>
      </w:r>
      <w:r w:rsidR="004744F7" w:rsidRPr="00640522">
        <w:rPr>
          <w:color w:val="000000"/>
          <w:sz w:val="20"/>
          <w:szCs w:val="20"/>
        </w:rPr>
        <w:t>22,100</w:t>
      </w:r>
    </w:p>
    <w:p w:rsidR="00061A3A" w:rsidRPr="00640522" w:rsidRDefault="00061A3A" w:rsidP="00BE6300">
      <w:pPr>
        <w:ind w:left="720"/>
        <w:rPr>
          <w:color w:val="000000"/>
          <w:sz w:val="20"/>
          <w:szCs w:val="20"/>
        </w:rPr>
      </w:pPr>
    </w:p>
    <w:p w:rsidR="004744F7" w:rsidRPr="00640522" w:rsidRDefault="004744F7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(52*51*50)/3! = 22,100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17. </w:t>
      </w:r>
      <w:r w:rsidRPr="00640522">
        <w:rPr>
          <w:color w:val="000000"/>
          <w:sz w:val="20"/>
          <w:szCs w:val="20"/>
        </w:rPr>
        <w:tab/>
        <w:t>You are ordering a new home theater system that consists of a TV, surround sound system, and DVD player.  You can choose from 12 different TVs, 9 types of surround sound systems, and 5 types of DVD players.  How many different home theater systems can you build?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502670" w:rsidRPr="00640522">
        <w:rPr>
          <w:b/>
          <w:color w:val="000000"/>
          <w:sz w:val="20"/>
          <w:szCs w:val="20"/>
        </w:rPr>
        <w:t>Answer</w:t>
      </w:r>
      <w:r w:rsidR="00502670" w:rsidRPr="00640522">
        <w:rPr>
          <w:color w:val="000000"/>
          <w:sz w:val="20"/>
          <w:szCs w:val="20"/>
        </w:rPr>
        <w:t>: 12 * 9 * 5 = 540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18. </w:t>
      </w:r>
      <w:r w:rsidRPr="00640522">
        <w:rPr>
          <w:color w:val="000000"/>
          <w:sz w:val="20"/>
          <w:szCs w:val="20"/>
        </w:rPr>
        <w:tab/>
        <w:t>You need to have a password with 5 letters followed by 3 odd digits between 0 - 9 inclusively.  If the characters and digits cannot be used more than once, how many choices do you have for your password?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061A3A" w:rsidRPr="00640522" w:rsidRDefault="00BE6300" w:rsidP="00E53967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E53967" w:rsidRPr="00640522">
        <w:rPr>
          <w:color w:val="000000"/>
          <w:sz w:val="20"/>
          <w:szCs w:val="20"/>
        </w:rPr>
        <w:tab/>
      </w:r>
      <w:r w:rsidR="00061A3A" w:rsidRPr="00640522">
        <w:rPr>
          <w:color w:val="000000"/>
          <w:sz w:val="20"/>
          <w:szCs w:val="20"/>
        </w:rPr>
        <w:t>(26 * 25 * 24 * 23 * 22) * (5 * 4 *3) = 473,616,000</w:t>
      </w:r>
    </w:p>
    <w:p w:rsidR="00E53967" w:rsidRPr="00640522" w:rsidRDefault="00E53967" w:rsidP="00E53967">
      <w:pPr>
        <w:rPr>
          <w:color w:val="000000"/>
          <w:sz w:val="20"/>
          <w:szCs w:val="20"/>
        </w:rPr>
      </w:pPr>
    </w:p>
    <w:p w:rsidR="00E53967" w:rsidRPr="00640522" w:rsidRDefault="00E53967" w:rsidP="00E53967">
      <w:pPr>
        <w:ind w:firstLine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473,616,000</w:t>
      </w:r>
    </w:p>
    <w:p w:rsidR="00BE6300" w:rsidRPr="00640522" w:rsidRDefault="00BE6300" w:rsidP="00061A3A">
      <w:pPr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19. </w:t>
      </w:r>
      <w:r w:rsidRPr="00640522">
        <w:rPr>
          <w:color w:val="000000"/>
          <w:sz w:val="20"/>
          <w:szCs w:val="20"/>
        </w:rPr>
        <w:tab/>
        <w:t>Evaluate the following expression.</w:t>
      </w:r>
    </w:p>
    <w:p w:rsidR="00BE6300" w:rsidRPr="00640522" w:rsidRDefault="00BE6300" w:rsidP="00BE6300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640522">
        <w:rPr>
          <w:color w:val="000000"/>
          <w:sz w:val="20"/>
          <w:szCs w:val="20"/>
        </w:rPr>
        <w:lastRenderedPageBreak/>
        <w:tab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sub>
        </m:sSub>
      </m:oMath>
    </w:p>
    <w:p w:rsidR="00BE6300" w:rsidRPr="00640522" w:rsidRDefault="00A9451D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D2764B" w:rsidRPr="00640522">
        <w:rPr>
          <w:color w:val="000000"/>
          <w:sz w:val="20"/>
          <w:szCs w:val="20"/>
        </w:rPr>
        <w:t>9</w:t>
      </w:r>
      <w:proofErr w:type="gramStart"/>
      <w:r w:rsidR="00D2764B" w:rsidRPr="00640522">
        <w:rPr>
          <w:color w:val="000000"/>
          <w:sz w:val="20"/>
          <w:szCs w:val="20"/>
        </w:rPr>
        <w:t>!/</w:t>
      </w:r>
      <w:proofErr w:type="gramEnd"/>
      <w:r w:rsidR="00D2764B" w:rsidRPr="00640522">
        <w:rPr>
          <w:color w:val="000000"/>
          <w:sz w:val="20"/>
          <w:szCs w:val="20"/>
        </w:rPr>
        <w:t>(9-4)! = 3024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20. </w:t>
      </w:r>
      <w:r w:rsidRPr="00640522">
        <w:rPr>
          <w:color w:val="000000"/>
          <w:sz w:val="20"/>
          <w:szCs w:val="20"/>
        </w:rPr>
        <w:tab/>
        <w:t>Evaluate the following expression.</w:t>
      </w:r>
    </w:p>
    <w:p w:rsidR="00BE6300" w:rsidRPr="00640522" w:rsidRDefault="00BE6300" w:rsidP="00BE6300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640522">
        <w:rPr>
          <w:color w:val="000000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8</m:t>
            </m:r>
          </m:sub>
        </m:sSub>
      </m:oMath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D2764B" w:rsidRPr="00640522">
        <w:rPr>
          <w:b/>
          <w:color w:val="000000"/>
          <w:sz w:val="20"/>
          <w:szCs w:val="20"/>
        </w:rPr>
        <w:t>Answer</w:t>
      </w:r>
      <w:r w:rsidR="00D2764B" w:rsidRPr="00640522">
        <w:rPr>
          <w:color w:val="000000"/>
          <w:sz w:val="20"/>
          <w:szCs w:val="20"/>
        </w:rPr>
        <w:t>: 11</w:t>
      </w:r>
      <w:proofErr w:type="gramStart"/>
      <w:r w:rsidR="00D2764B" w:rsidRPr="00640522">
        <w:rPr>
          <w:color w:val="000000"/>
          <w:sz w:val="20"/>
          <w:szCs w:val="20"/>
        </w:rPr>
        <w:t>!/</w:t>
      </w:r>
      <w:proofErr w:type="gramEnd"/>
      <w:r w:rsidR="00D2764B" w:rsidRPr="00640522">
        <w:rPr>
          <w:color w:val="000000"/>
          <w:sz w:val="20"/>
          <w:szCs w:val="20"/>
        </w:rPr>
        <w:t>(8!*(11-8)! = 165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21. </w:t>
      </w:r>
      <w:r w:rsidRPr="00640522">
        <w:rPr>
          <w:color w:val="000000"/>
          <w:sz w:val="20"/>
          <w:szCs w:val="20"/>
        </w:rPr>
        <w:tab/>
        <w:t>Evaluate the following expression.</w:t>
      </w:r>
    </w:p>
    <w:p w:rsidR="00BE6300" w:rsidRPr="00640522" w:rsidRDefault="00BE6300" w:rsidP="00BE6300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640522">
        <w:rPr>
          <w:color w:val="000000"/>
          <w:sz w:val="20"/>
          <w:szCs w:val="20"/>
        </w:rPr>
        <w:tab/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</m:t>
                </m:r>
              </m:e>
              <m:sub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</m:t>
                </m:r>
              </m:e>
              <m:sub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4</m:t>
                </m:r>
              </m:sub>
            </m:sSub>
          </m:den>
        </m:f>
      </m:oMath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D2764B" w:rsidRPr="00640522">
        <w:rPr>
          <w:b/>
          <w:color w:val="000000"/>
          <w:sz w:val="20"/>
          <w:szCs w:val="20"/>
        </w:rPr>
        <w:t>Answer</w:t>
      </w:r>
      <w:r w:rsidR="00D2764B" w:rsidRPr="00640522">
        <w:rPr>
          <w:color w:val="000000"/>
          <w:sz w:val="20"/>
          <w:szCs w:val="20"/>
        </w:rPr>
        <w:t xml:space="preserve">: </w:t>
      </w:r>
      <w:r w:rsidR="006251E6" w:rsidRPr="00640522">
        <w:rPr>
          <w:color w:val="000000"/>
          <w:sz w:val="20"/>
          <w:szCs w:val="20"/>
        </w:rPr>
        <w:t>12</w:t>
      </w:r>
      <w:proofErr w:type="gramStart"/>
      <w:r w:rsidR="006251E6" w:rsidRPr="00640522">
        <w:rPr>
          <w:color w:val="000000"/>
          <w:sz w:val="20"/>
          <w:szCs w:val="20"/>
        </w:rPr>
        <w:t>!/</w:t>
      </w:r>
      <w:proofErr w:type="gramEnd"/>
      <w:r w:rsidR="006251E6" w:rsidRPr="00640522">
        <w:rPr>
          <w:color w:val="000000"/>
          <w:sz w:val="20"/>
          <w:szCs w:val="20"/>
        </w:rPr>
        <w:t>(12-8)! / 12</w:t>
      </w:r>
      <w:proofErr w:type="gramStart"/>
      <w:r w:rsidR="006251E6" w:rsidRPr="00640522">
        <w:rPr>
          <w:color w:val="000000"/>
          <w:sz w:val="20"/>
          <w:szCs w:val="20"/>
        </w:rPr>
        <w:t>!/</w:t>
      </w:r>
      <w:proofErr w:type="gramEnd"/>
      <w:r w:rsidR="006251E6" w:rsidRPr="00640522">
        <w:rPr>
          <w:color w:val="000000"/>
          <w:sz w:val="20"/>
          <w:szCs w:val="20"/>
        </w:rPr>
        <w:t>(4!*(12-4)!) = 40320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22. </w:t>
      </w:r>
      <w:r w:rsidRPr="00640522">
        <w:rPr>
          <w:color w:val="000000"/>
          <w:sz w:val="20"/>
          <w:szCs w:val="20"/>
        </w:rPr>
        <w:tab/>
        <w:t>The newly elected president needs to decide the remaining 7 spots available in the cabinet he/she is appointing.  If there are 13 eligible candidates for these positions (where rank matters), how many different ways can the members of the cabinet be appointed?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AA2E42" w:rsidRPr="00640522" w:rsidRDefault="00BE6300" w:rsidP="00AA2E42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502670" w:rsidRPr="00640522">
        <w:rPr>
          <w:b/>
          <w:color w:val="000000"/>
          <w:sz w:val="20"/>
          <w:szCs w:val="20"/>
        </w:rPr>
        <w:t>Answer</w:t>
      </w:r>
      <w:r w:rsidR="00502670" w:rsidRPr="00640522">
        <w:rPr>
          <w:color w:val="000000"/>
          <w:sz w:val="20"/>
          <w:szCs w:val="20"/>
        </w:rPr>
        <w:t xml:space="preserve">: </w:t>
      </w:r>
      <w:r w:rsidR="00AA2E42" w:rsidRPr="00640522">
        <w:rPr>
          <w:color w:val="000000"/>
          <w:sz w:val="20"/>
          <w:szCs w:val="20"/>
        </w:rPr>
        <w:t>13</w:t>
      </w:r>
      <w:proofErr w:type="gramStart"/>
      <w:r w:rsidR="00AA2E42" w:rsidRPr="00640522">
        <w:rPr>
          <w:color w:val="000000"/>
          <w:sz w:val="20"/>
          <w:szCs w:val="20"/>
        </w:rPr>
        <w:t>!/</w:t>
      </w:r>
      <w:proofErr w:type="gramEnd"/>
      <w:r w:rsidR="00AA2E42" w:rsidRPr="00640522">
        <w:rPr>
          <w:color w:val="000000"/>
          <w:sz w:val="20"/>
          <w:szCs w:val="20"/>
        </w:rPr>
        <w:t>(13-7)! = 8,648,640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23. </w:t>
      </w:r>
      <w:r w:rsidRPr="00640522">
        <w:rPr>
          <w:color w:val="000000"/>
          <w:sz w:val="20"/>
          <w:szCs w:val="20"/>
        </w:rPr>
        <w:tab/>
      </w:r>
      <w:proofErr w:type="gramStart"/>
      <w:r w:rsidRPr="00640522">
        <w:rPr>
          <w:color w:val="000000"/>
          <w:sz w:val="20"/>
          <w:szCs w:val="20"/>
        </w:rPr>
        <w:t>In</w:t>
      </w:r>
      <w:proofErr w:type="gramEnd"/>
      <w:r w:rsidRPr="00640522">
        <w:rPr>
          <w:color w:val="000000"/>
          <w:sz w:val="20"/>
          <w:szCs w:val="20"/>
        </w:rPr>
        <w:t xml:space="preserve"> how many ways can the letters in the word 'Population' be arranged?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AA2E42" w:rsidRPr="00640522">
        <w:rPr>
          <w:b/>
          <w:color w:val="000000"/>
          <w:sz w:val="20"/>
          <w:szCs w:val="20"/>
        </w:rPr>
        <w:t>Answer</w:t>
      </w:r>
      <w:r w:rsidR="00AA2E42" w:rsidRPr="00640522">
        <w:rPr>
          <w:color w:val="000000"/>
          <w:sz w:val="20"/>
          <w:szCs w:val="20"/>
        </w:rPr>
        <w:t>: 10</w:t>
      </w:r>
      <w:proofErr w:type="gramStart"/>
      <w:r w:rsidR="00AA2E42" w:rsidRPr="00640522">
        <w:rPr>
          <w:color w:val="000000"/>
          <w:sz w:val="20"/>
          <w:szCs w:val="20"/>
        </w:rPr>
        <w:t>!/</w:t>
      </w:r>
      <w:proofErr w:type="gramEnd"/>
      <w:r w:rsidR="00AA2E42" w:rsidRPr="00640522">
        <w:rPr>
          <w:color w:val="000000"/>
          <w:sz w:val="20"/>
          <w:szCs w:val="20"/>
        </w:rPr>
        <w:t xml:space="preserve">(2! </w:t>
      </w:r>
      <w:proofErr w:type="gramStart"/>
      <w:r w:rsidR="00AA2E42" w:rsidRPr="00640522">
        <w:rPr>
          <w:color w:val="000000"/>
          <w:sz w:val="20"/>
          <w:szCs w:val="20"/>
        </w:rPr>
        <w:t>* 2!)</w:t>
      </w:r>
      <w:proofErr w:type="gramEnd"/>
      <w:r w:rsidR="00AA2E42" w:rsidRPr="00640522">
        <w:rPr>
          <w:color w:val="000000"/>
          <w:sz w:val="20"/>
          <w:szCs w:val="20"/>
        </w:rPr>
        <w:t xml:space="preserve"> = 907,200</w:t>
      </w:r>
    </w:p>
    <w:p w:rsidR="00BE6300" w:rsidRPr="00640522" w:rsidRDefault="00BE6300">
      <w:pPr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24. </w:t>
      </w:r>
      <w:r w:rsidRPr="00640522">
        <w:rPr>
          <w:color w:val="000000"/>
          <w:sz w:val="20"/>
          <w:szCs w:val="20"/>
        </w:rPr>
        <w:tab/>
        <w:t>Consider the following data:</w:t>
      </w: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</w:p>
    <w:tbl>
      <w:tblPr>
        <w:tblW w:w="0" w:type="auto"/>
        <w:jc w:val="center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30"/>
        <w:gridCol w:w="343"/>
        <w:gridCol w:w="343"/>
        <w:gridCol w:w="343"/>
        <w:gridCol w:w="343"/>
        <w:gridCol w:w="343"/>
      </w:tblGrid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rPr>
                <w:b/>
                <w:color w:val="000000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oMath>
            <w:r w:rsidRPr="00640522">
              <w:rPr>
                <w:b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6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7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8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keepNext/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</w:tr>
      <w:tr w:rsidR="00BE6300" w:rsidRPr="00640522" w:rsidTr="00BE6300">
        <w:trPr>
          <w:cantSplit/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rPr>
                <w:b/>
                <w:color w:val="000000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oMath>
            <w:r w:rsidRPr="00640522">
              <w:rPr>
                <w:b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0.1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0.2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0.3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0.2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E6300" w:rsidRPr="00640522" w:rsidRDefault="00BE6300" w:rsidP="00BE6300">
            <w:pPr>
              <w:jc w:val="center"/>
              <w:rPr>
                <w:color w:val="000000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0.2</m:t>
              </m:r>
            </m:oMath>
            <w:r w:rsidRPr="00640522">
              <w:rPr>
                <w:color w:val="000000"/>
                <w:sz w:val="20"/>
                <w:szCs w:val="20"/>
              </w:rPr>
              <w:t xml:space="preserve"> </w:t>
            </w:r>
          </w:p>
        </w:tc>
      </w:tr>
    </w:tbl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1.</w:t>
      </w:r>
      <w:proofErr w:type="gramEnd"/>
      <w:r w:rsidRPr="00640522">
        <w:rPr>
          <w:color w:val="000000"/>
          <w:sz w:val="20"/>
          <w:szCs w:val="20"/>
        </w:rPr>
        <w:t xml:space="preserve"> Find the expected </w:t>
      </w:r>
      <w:proofErr w:type="gramStart"/>
      <w:r w:rsidRPr="00640522">
        <w:rPr>
          <w:color w:val="000000"/>
          <w:sz w:val="20"/>
          <w:szCs w:val="20"/>
        </w:rPr>
        <w:t xml:space="preserve">value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E( X )</m:t>
        </m:r>
      </m:oMath>
      <w:r w:rsidRPr="00640522">
        <w:rPr>
          <w:color w:val="000000"/>
          <w:sz w:val="20"/>
          <w:szCs w:val="20"/>
        </w:rPr>
        <w:t xml:space="preserve">.  </w:t>
      </w:r>
      <w:proofErr w:type="gramStart"/>
      <w:r w:rsidRPr="00640522">
        <w:rPr>
          <w:color w:val="000000"/>
          <w:sz w:val="20"/>
          <w:szCs w:val="20"/>
        </w:rPr>
        <w:t>Round your answer to one decimal place.</w:t>
      </w:r>
      <w:proofErr w:type="gramEnd"/>
      <w:r w:rsidRPr="00640522">
        <w:rPr>
          <w:color w:val="000000"/>
          <w:sz w:val="20"/>
          <w:szCs w:val="20"/>
        </w:rPr>
        <w:t xml:space="preserve"> 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79458F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Answer: </w:t>
      </w:r>
      <w:proofErr w:type="gramStart"/>
      <w:r w:rsidRPr="00640522">
        <w:rPr>
          <w:color w:val="000000"/>
          <w:sz w:val="20"/>
          <w:szCs w:val="20"/>
        </w:rPr>
        <w:t>sum(</w:t>
      </w:r>
      <w:proofErr w:type="gramEnd"/>
      <w:r w:rsidRPr="00640522">
        <w:rPr>
          <w:color w:val="000000"/>
          <w:sz w:val="20"/>
          <w:szCs w:val="20"/>
        </w:rPr>
        <w:t>5*0.1+6*0.2+7*0.3+8*0.2+9*0.2) = 7.2</w:t>
      </w:r>
    </w:p>
    <w:p w:rsidR="0079458F" w:rsidRPr="00640522" w:rsidRDefault="0079458F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2.</w:t>
      </w:r>
      <w:proofErr w:type="gramEnd"/>
      <w:r w:rsidRPr="00640522">
        <w:rPr>
          <w:color w:val="000000"/>
          <w:sz w:val="20"/>
          <w:szCs w:val="20"/>
        </w:rPr>
        <w:t xml:space="preserve"> Find the variance.  </w:t>
      </w:r>
      <w:proofErr w:type="gramStart"/>
      <w:r w:rsidRPr="00640522">
        <w:rPr>
          <w:color w:val="000000"/>
          <w:sz w:val="20"/>
          <w:szCs w:val="20"/>
        </w:rPr>
        <w:t>Round your answer to one decimal place.</w:t>
      </w:r>
      <w:proofErr w:type="gramEnd"/>
      <w:r w:rsidRPr="00640522">
        <w:rPr>
          <w:color w:val="000000"/>
          <w:sz w:val="20"/>
          <w:szCs w:val="20"/>
        </w:rPr>
        <w:t xml:space="preserve">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2320F3" w:rsidRPr="00640522" w:rsidRDefault="00A1051A" w:rsidP="002320F3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Answer:</w:t>
      </w:r>
      <w:r w:rsidRPr="00640522">
        <w:rPr>
          <w:color w:val="000000"/>
          <w:sz w:val="20"/>
          <w:szCs w:val="20"/>
        </w:rPr>
        <w:t xml:space="preserve"> </w:t>
      </w:r>
      <w:r w:rsidR="002320F3" w:rsidRPr="00640522">
        <w:rPr>
          <w:color w:val="000000"/>
          <w:sz w:val="20"/>
          <w:szCs w:val="20"/>
        </w:rPr>
        <w:t>(5-7.2</w:t>
      </w:r>
      <w:proofErr w:type="gramStart"/>
      <w:r w:rsidR="002320F3" w:rsidRPr="00640522">
        <w:rPr>
          <w:color w:val="000000"/>
          <w:sz w:val="20"/>
          <w:szCs w:val="20"/>
        </w:rPr>
        <w:t>)^</w:t>
      </w:r>
      <w:proofErr w:type="gramEnd"/>
      <w:r w:rsidR="002320F3" w:rsidRPr="00640522">
        <w:rPr>
          <w:color w:val="000000"/>
          <w:sz w:val="20"/>
          <w:szCs w:val="20"/>
        </w:rPr>
        <w:t>2 *.1+ (6-7.2)^2 *.2 + (7-7.2)^2 *.3+ (8-7.2)^2 *.2  +(9-7.2)^2 *.2 = 1.6</w:t>
      </w:r>
    </w:p>
    <w:p w:rsidR="00A1051A" w:rsidRPr="00640522" w:rsidRDefault="00A1051A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3.</w:t>
      </w:r>
      <w:proofErr w:type="gramEnd"/>
      <w:r w:rsidRPr="00640522">
        <w:rPr>
          <w:color w:val="000000"/>
          <w:sz w:val="20"/>
          <w:szCs w:val="20"/>
        </w:rPr>
        <w:t xml:space="preserve"> Find the standard deviation.  </w:t>
      </w:r>
      <w:proofErr w:type="gramStart"/>
      <w:r w:rsidRPr="00640522">
        <w:rPr>
          <w:color w:val="000000"/>
          <w:sz w:val="20"/>
          <w:szCs w:val="20"/>
        </w:rPr>
        <w:t>Round your answer to one decimal place.</w:t>
      </w:r>
      <w:proofErr w:type="gramEnd"/>
      <w:r w:rsidRPr="00640522">
        <w:rPr>
          <w:color w:val="000000"/>
          <w:sz w:val="20"/>
          <w:szCs w:val="20"/>
        </w:rPr>
        <w:t xml:space="preserve">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2320F3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Answer:</w:t>
      </w:r>
      <w:r w:rsidRPr="00640522">
        <w:rPr>
          <w:color w:val="000000"/>
          <w:sz w:val="20"/>
          <w:szCs w:val="20"/>
        </w:rPr>
        <w:t xml:space="preserve"> </w:t>
      </w:r>
      <w:proofErr w:type="spellStart"/>
      <w:proofErr w:type="gramStart"/>
      <w:r w:rsidR="00CA5F8B" w:rsidRPr="00640522">
        <w:rPr>
          <w:color w:val="000000"/>
          <w:sz w:val="20"/>
          <w:szCs w:val="20"/>
        </w:rPr>
        <w:t>sqrt</w:t>
      </w:r>
      <w:proofErr w:type="spellEnd"/>
      <w:r w:rsidR="00CA5F8B" w:rsidRPr="00640522">
        <w:rPr>
          <w:color w:val="000000"/>
          <w:sz w:val="20"/>
          <w:szCs w:val="20"/>
        </w:rPr>
        <w:t>(</w:t>
      </w:r>
      <w:proofErr w:type="gramEnd"/>
      <w:r w:rsidR="00CA5F8B" w:rsidRPr="00640522">
        <w:rPr>
          <w:color w:val="000000"/>
          <w:sz w:val="20"/>
          <w:szCs w:val="20"/>
        </w:rPr>
        <w:t>1.6) = 1.3</w:t>
      </w:r>
    </w:p>
    <w:p w:rsidR="002320F3" w:rsidRPr="00640522" w:rsidRDefault="002320F3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4.</w:t>
      </w:r>
      <w:proofErr w:type="gramEnd"/>
      <w:r w:rsidRPr="00640522">
        <w:rPr>
          <w:color w:val="000000"/>
          <w:sz w:val="20"/>
          <w:szCs w:val="20"/>
        </w:rPr>
        <w:t xml:space="preserve"> Find the value </w:t>
      </w:r>
      <w:proofErr w:type="gramStart"/>
      <w:r w:rsidRPr="00640522">
        <w:rPr>
          <w:color w:val="000000"/>
          <w:sz w:val="20"/>
          <w:szCs w:val="20"/>
        </w:rPr>
        <w:t xml:space="preserve">of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P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X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³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9</m:t>
            </m:r>
          </m:e>
        </m:d>
      </m:oMath>
      <w:r w:rsidRPr="00640522">
        <w:rPr>
          <w:color w:val="000000"/>
          <w:sz w:val="20"/>
          <w:szCs w:val="20"/>
        </w:rPr>
        <w:t xml:space="preserve">.  </w:t>
      </w:r>
      <w:proofErr w:type="gramStart"/>
      <w:r w:rsidRPr="00640522">
        <w:rPr>
          <w:color w:val="000000"/>
          <w:sz w:val="20"/>
          <w:szCs w:val="20"/>
        </w:rPr>
        <w:t>Round your answer to one decimal place.</w:t>
      </w:r>
      <w:proofErr w:type="gramEnd"/>
      <w:r w:rsidRPr="00640522">
        <w:rPr>
          <w:color w:val="000000"/>
          <w:sz w:val="20"/>
          <w:szCs w:val="20"/>
        </w:rPr>
        <w:t xml:space="preserve"> 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CA5F8B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Answer:</w:t>
      </w:r>
      <w:r w:rsidRPr="00640522">
        <w:rPr>
          <w:color w:val="000000"/>
          <w:sz w:val="20"/>
          <w:szCs w:val="20"/>
        </w:rPr>
        <w:t xml:space="preserve"> 0.2</w:t>
      </w:r>
    </w:p>
    <w:p w:rsidR="00CA5F8B" w:rsidRPr="00640522" w:rsidRDefault="00CA5F8B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5.</w:t>
      </w:r>
      <w:proofErr w:type="gramEnd"/>
      <w:r w:rsidRPr="00640522">
        <w:rPr>
          <w:color w:val="000000"/>
          <w:sz w:val="20"/>
          <w:szCs w:val="20"/>
        </w:rPr>
        <w:t xml:space="preserve"> Find the value </w:t>
      </w:r>
      <w:proofErr w:type="gramStart"/>
      <w:r w:rsidRPr="00640522">
        <w:rPr>
          <w:color w:val="000000"/>
          <w:sz w:val="20"/>
          <w:szCs w:val="20"/>
        </w:rPr>
        <w:t xml:space="preserve">of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P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X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£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7</m:t>
            </m:r>
          </m:e>
        </m:d>
      </m:oMath>
      <w:r w:rsidRPr="00640522">
        <w:rPr>
          <w:color w:val="000000"/>
          <w:sz w:val="20"/>
          <w:szCs w:val="20"/>
        </w:rPr>
        <w:t xml:space="preserve">.  </w:t>
      </w:r>
      <w:proofErr w:type="gramStart"/>
      <w:r w:rsidRPr="00640522">
        <w:rPr>
          <w:color w:val="000000"/>
          <w:sz w:val="20"/>
          <w:szCs w:val="20"/>
        </w:rPr>
        <w:t>Round your answer to one decimal place.</w:t>
      </w:r>
      <w:proofErr w:type="gramEnd"/>
      <w:r w:rsidRPr="00640522">
        <w:rPr>
          <w:color w:val="000000"/>
          <w:sz w:val="20"/>
          <w:szCs w:val="20"/>
        </w:rPr>
        <w:t xml:space="preserve">  </w:t>
      </w:r>
    </w:p>
    <w:p w:rsidR="00CA5F8B" w:rsidRPr="00640522" w:rsidRDefault="00CA5F8B" w:rsidP="00BE6300">
      <w:pPr>
        <w:ind w:left="720"/>
        <w:rPr>
          <w:color w:val="000000"/>
          <w:sz w:val="20"/>
          <w:szCs w:val="20"/>
        </w:rPr>
      </w:pPr>
    </w:p>
    <w:p w:rsidR="00CA5F8B" w:rsidRPr="00640522" w:rsidRDefault="00CA5F8B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0.1 + 0.2 + 0.3 = 0.6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25. </w:t>
      </w:r>
      <w:r w:rsidRPr="00640522">
        <w:rPr>
          <w:color w:val="000000"/>
          <w:sz w:val="20"/>
          <w:szCs w:val="20"/>
        </w:rPr>
        <w:tab/>
        <w:t>Suppose a basketball player has made 188 out of 376 free throws.  If the player makes the next 3 free throws, I will pay you $23.  Otherwise you pay me $4.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lastRenderedPageBreak/>
        <w:t>Step 1.</w:t>
      </w:r>
      <w:proofErr w:type="gramEnd"/>
      <w:r w:rsidRPr="00640522">
        <w:rPr>
          <w:color w:val="000000"/>
          <w:sz w:val="20"/>
          <w:szCs w:val="20"/>
        </w:rPr>
        <w:t xml:space="preserve"> Find the expected value of the proposition.  </w:t>
      </w:r>
      <w:proofErr w:type="gramStart"/>
      <w:r w:rsidRPr="00640522">
        <w:rPr>
          <w:color w:val="000000"/>
          <w:sz w:val="20"/>
          <w:szCs w:val="20"/>
        </w:rPr>
        <w:t>Round your answer to two decimal places.</w:t>
      </w:r>
      <w:proofErr w:type="gramEnd"/>
      <w:r w:rsidRPr="00640522">
        <w:rPr>
          <w:color w:val="000000"/>
          <w:sz w:val="20"/>
          <w:szCs w:val="20"/>
        </w:rPr>
        <w:t xml:space="preserve"> </w:t>
      </w:r>
    </w:p>
    <w:p w:rsidR="00026CEF" w:rsidRPr="00640522" w:rsidRDefault="00026CEF" w:rsidP="00EA641B">
      <w:pPr>
        <w:ind w:left="720" w:firstLine="720"/>
        <w:rPr>
          <w:color w:val="000000"/>
          <w:sz w:val="20"/>
          <w:szCs w:val="20"/>
        </w:rPr>
      </w:pPr>
    </w:p>
    <w:p w:rsidR="006A5B8A" w:rsidRPr="00640522" w:rsidRDefault="00EA641B" w:rsidP="00EA641B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Probability of making the shots </w:t>
      </w:r>
      <w:r w:rsidR="00E56980" w:rsidRPr="00640522">
        <w:rPr>
          <w:color w:val="000000"/>
          <w:sz w:val="20"/>
          <w:szCs w:val="20"/>
        </w:rPr>
        <w:t>(188/376</w:t>
      </w:r>
      <w:proofErr w:type="gramStart"/>
      <w:r w:rsidR="00E56980" w:rsidRPr="00640522">
        <w:rPr>
          <w:color w:val="000000"/>
          <w:sz w:val="20"/>
          <w:szCs w:val="20"/>
        </w:rPr>
        <w:t>)^</w:t>
      </w:r>
      <w:proofErr w:type="gramEnd"/>
      <w:r w:rsidR="00E56980" w:rsidRPr="00640522">
        <w:rPr>
          <w:color w:val="000000"/>
          <w:sz w:val="20"/>
          <w:szCs w:val="20"/>
        </w:rPr>
        <w:t xml:space="preserve">3 </w:t>
      </w:r>
      <w:r w:rsidRPr="00640522">
        <w:rPr>
          <w:color w:val="000000"/>
          <w:sz w:val="20"/>
          <w:szCs w:val="20"/>
        </w:rPr>
        <w:t>= 1/8</w:t>
      </w:r>
    </w:p>
    <w:p w:rsidR="00EA641B" w:rsidRPr="00640522" w:rsidRDefault="00EA641B" w:rsidP="00EA641B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Probability of missing the shots 1-1/8 = 7/8</w:t>
      </w:r>
    </w:p>
    <w:p w:rsidR="00EA641B" w:rsidRPr="00640522" w:rsidRDefault="00EA641B" w:rsidP="00EA641B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1/8 * $23 + 7/8 * (-$4) = -$0.6</w:t>
      </w:r>
      <w:r w:rsidR="00016163" w:rsidRPr="00640522">
        <w:rPr>
          <w:color w:val="000000"/>
          <w:sz w:val="20"/>
          <w:szCs w:val="20"/>
        </w:rPr>
        <w:t>3</w:t>
      </w:r>
    </w:p>
    <w:p w:rsidR="00026CEF" w:rsidRPr="00640522" w:rsidRDefault="00026CEF" w:rsidP="00026CEF">
      <w:pPr>
        <w:ind w:left="720"/>
        <w:rPr>
          <w:color w:val="000000"/>
          <w:sz w:val="20"/>
          <w:szCs w:val="20"/>
        </w:rPr>
      </w:pPr>
    </w:p>
    <w:p w:rsidR="00026CEF" w:rsidRPr="00640522" w:rsidRDefault="00026CEF" w:rsidP="00026CEF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1733B4" w:rsidRPr="00640522">
        <w:rPr>
          <w:color w:val="000000"/>
          <w:sz w:val="20"/>
          <w:szCs w:val="20"/>
        </w:rPr>
        <w:t>-$0.63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2.</w:t>
      </w:r>
      <w:proofErr w:type="gramEnd"/>
      <w:r w:rsidRPr="00640522">
        <w:rPr>
          <w:color w:val="000000"/>
          <w:sz w:val="20"/>
          <w:szCs w:val="20"/>
        </w:rPr>
        <w:t xml:space="preserve"> If you played this game 994 times how much would you expect to win or lose? (Losses must be entered as negative.) </w:t>
      </w:r>
    </w:p>
    <w:p w:rsidR="00EA641B" w:rsidRPr="00640522" w:rsidRDefault="00EA641B" w:rsidP="00BE6300">
      <w:pPr>
        <w:ind w:left="720"/>
        <w:rPr>
          <w:color w:val="000000"/>
          <w:sz w:val="20"/>
          <w:szCs w:val="20"/>
        </w:rPr>
      </w:pPr>
    </w:p>
    <w:p w:rsidR="00016163" w:rsidRPr="00640522" w:rsidRDefault="00EA641B" w:rsidP="00A66796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A66796" w:rsidRPr="00640522">
        <w:rPr>
          <w:color w:val="000000"/>
          <w:sz w:val="20"/>
          <w:szCs w:val="20"/>
        </w:rPr>
        <w:t>994 * (-$.63) = -$626.22</w:t>
      </w:r>
    </w:p>
    <w:p w:rsidR="00016163" w:rsidRPr="00640522" w:rsidRDefault="00016163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26. </w:t>
      </w:r>
      <w:r w:rsidRPr="00640522">
        <w:rPr>
          <w:color w:val="000000"/>
          <w:sz w:val="20"/>
          <w:szCs w:val="20"/>
        </w:rPr>
        <w:tab/>
        <w:t>Flip a coin 11 times.  If you get 8 tails or less, I will pay you $1.  Otherwise you pay me $7.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1.</w:t>
      </w:r>
      <w:proofErr w:type="gramEnd"/>
      <w:r w:rsidRPr="00640522">
        <w:rPr>
          <w:color w:val="000000"/>
          <w:sz w:val="20"/>
          <w:szCs w:val="20"/>
        </w:rPr>
        <w:t xml:space="preserve"> Find the expected value of the proposition.  </w:t>
      </w:r>
      <w:proofErr w:type="gramStart"/>
      <w:r w:rsidRPr="00640522">
        <w:rPr>
          <w:color w:val="000000"/>
          <w:sz w:val="20"/>
          <w:szCs w:val="20"/>
        </w:rPr>
        <w:t>Round your answer to two decimal places.</w:t>
      </w:r>
      <w:proofErr w:type="gramEnd"/>
      <w:r w:rsidRPr="00640522">
        <w:rPr>
          <w:color w:val="000000"/>
          <w:sz w:val="20"/>
          <w:szCs w:val="20"/>
        </w:rPr>
        <w:t xml:space="preserve">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3C57C0" w:rsidRPr="00640522" w:rsidRDefault="007339F5" w:rsidP="00ED7E16">
      <w:pPr>
        <w:ind w:left="720" w:firstLine="72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 xml:space="preserve">9-11 tails) = </w:t>
      </w:r>
      <w:r w:rsidR="00C373F3" w:rsidRPr="00640522">
        <w:rPr>
          <w:color w:val="000000"/>
          <w:sz w:val="20"/>
          <w:szCs w:val="20"/>
        </w:rPr>
        <w:t>(factorial(11)/(factorial(0)*factorial(11))*(1/2)^11*(1/2)^0</w:t>
      </w:r>
    </w:p>
    <w:p w:rsidR="003C57C0" w:rsidRPr="00640522" w:rsidRDefault="00C373F3" w:rsidP="003C57C0">
      <w:pPr>
        <w:ind w:left="216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+</w:t>
      </w:r>
      <w:r w:rsidR="003C57C0" w:rsidRPr="00640522">
        <w:rPr>
          <w:color w:val="000000"/>
          <w:sz w:val="20"/>
          <w:szCs w:val="20"/>
        </w:rPr>
        <w:t xml:space="preserve"> </w:t>
      </w:r>
      <w:proofErr w:type="gramStart"/>
      <w:r w:rsidRPr="00640522">
        <w:rPr>
          <w:color w:val="000000"/>
          <w:sz w:val="20"/>
          <w:szCs w:val="20"/>
        </w:rPr>
        <w:t>factorial(</w:t>
      </w:r>
      <w:proofErr w:type="gramEnd"/>
      <w:r w:rsidRPr="00640522">
        <w:rPr>
          <w:color w:val="000000"/>
          <w:sz w:val="20"/>
          <w:szCs w:val="20"/>
        </w:rPr>
        <w:t xml:space="preserve">11)/(factorial(1)*factorial(10))* (1/2)^10*(1/2)^1 </w:t>
      </w:r>
    </w:p>
    <w:p w:rsidR="00C373F3" w:rsidRPr="00640522" w:rsidRDefault="003C57C0" w:rsidP="003C57C0">
      <w:pPr>
        <w:ind w:left="216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+ </w:t>
      </w:r>
      <w:proofErr w:type="gramStart"/>
      <w:r w:rsidR="00C373F3" w:rsidRPr="00640522">
        <w:rPr>
          <w:color w:val="000000"/>
          <w:sz w:val="20"/>
          <w:szCs w:val="20"/>
        </w:rPr>
        <w:t>factorial(</w:t>
      </w:r>
      <w:proofErr w:type="gramEnd"/>
      <w:r w:rsidR="00C373F3" w:rsidRPr="00640522">
        <w:rPr>
          <w:color w:val="000000"/>
          <w:sz w:val="20"/>
          <w:szCs w:val="20"/>
        </w:rPr>
        <w:t>11)/(factorial(2)*factorial(9))* (1/2)^9 *(1/2)^2)</w:t>
      </w:r>
    </w:p>
    <w:p w:rsidR="007339F5" w:rsidRPr="00640522" w:rsidRDefault="007339F5" w:rsidP="007339F5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  <w:r w:rsidRPr="00640522">
        <w:rPr>
          <w:color w:val="000000"/>
          <w:sz w:val="20"/>
          <w:szCs w:val="20"/>
        </w:rPr>
        <w:tab/>
        <w:t xml:space="preserve">  </w:t>
      </w:r>
      <w:r w:rsidR="003C57C0" w:rsidRPr="00640522">
        <w:rPr>
          <w:color w:val="000000"/>
          <w:sz w:val="20"/>
          <w:szCs w:val="20"/>
        </w:rPr>
        <w:t xml:space="preserve">   </w:t>
      </w:r>
      <w:r w:rsidRPr="00640522">
        <w:rPr>
          <w:color w:val="000000"/>
          <w:sz w:val="20"/>
          <w:szCs w:val="20"/>
        </w:rPr>
        <w:t xml:space="preserve"> = 0.0327</w:t>
      </w:r>
    </w:p>
    <w:p w:rsidR="003C57C0" w:rsidRPr="00640522" w:rsidRDefault="003C57C0" w:rsidP="007339F5">
      <w:pPr>
        <w:ind w:left="720"/>
        <w:rPr>
          <w:color w:val="000000"/>
          <w:sz w:val="20"/>
          <w:szCs w:val="20"/>
        </w:rPr>
      </w:pPr>
    </w:p>
    <w:p w:rsidR="007339F5" w:rsidRPr="00640522" w:rsidRDefault="00ED7E16" w:rsidP="007339F5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</w:t>
      </w:r>
      <w:r w:rsidR="007339F5" w:rsidRPr="00640522">
        <w:rPr>
          <w:color w:val="000000"/>
          <w:sz w:val="20"/>
          <w:szCs w:val="20"/>
        </w:rPr>
        <w:tab/>
      </w:r>
      <w:proofErr w:type="gramStart"/>
      <w:r w:rsidR="007339F5" w:rsidRPr="00640522">
        <w:rPr>
          <w:color w:val="000000"/>
          <w:sz w:val="20"/>
          <w:szCs w:val="20"/>
        </w:rPr>
        <w:t>P(</w:t>
      </w:r>
      <w:proofErr w:type="gramEnd"/>
      <w:r w:rsidR="007339F5" w:rsidRPr="00640522">
        <w:rPr>
          <w:color w:val="000000"/>
          <w:sz w:val="20"/>
          <w:szCs w:val="20"/>
        </w:rPr>
        <w:t>1-8 tails) = (1-0.0327)*$1 + 0.0327 * (-$7) = $0.74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2.</w:t>
      </w:r>
      <w:proofErr w:type="gramEnd"/>
      <w:r w:rsidRPr="00640522">
        <w:rPr>
          <w:color w:val="000000"/>
          <w:sz w:val="20"/>
          <w:szCs w:val="20"/>
        </w:rPr>
        <w:t xml:space="preserve"> If you played this game 615 times how much would you expect to win or lose? (Losses must be entered as negative.) </w:t>
      </w:r>
    </w:p>
    <w:p w:rsidR="00716CDB" w:rsidRPr="00640522" w:rsidRDefault="00716CDB" w:rsidP="00BE6300">
      <w:pPr>
        <w:ind w:left="720"/>
        <w:rPr>
          <w:color w:val="000000"/>
          <w:sz w:val="20"/>
          <w:szCs w:val="20"/>
        </w:rPr>
      </w:pPr>
    </w:p>
    <w:p w:rsidR="00716CDB" w:rsidRPr="00640522" w:rsidRDefault="00716CDB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 xml:space="preserve">: </w:t>
      </w:r>
      <w:r w:rsidR="007339F5" w:rsidRPr="00640522">
        <w:rPr>
          <w:color w:val="000000"/>
          <w:sz w:val="20"/>
          <w:szCs w:val="20"/>
        </w:rPr>
        <w:t>615 * $0.74 = $455.1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27. </w:t>
      </w:r>
      <w:r w:rsidRPr="00640522">
        <w:rPr>
          <w:color w:val="000000"/>
          <w:sz w:val="20"/>
          <w:szCs w:val="20"/>
        </w:rPr>
        <w:tab/>
        <w:t xml:space="preserve">If you draw two clubs on two consecutive draws from a standard deck of cards you win $583.  Otherwise you pay me $35.  </w:t>
      </w:r>
      <w:proofErr w:type="gramStart"/>
      <w:r w:rsidRPr="00640522">
        <w:rPr>
          <w:color w:val="000000"/>
          <w:sz w:val="20"/>
          <w:szCs w:val="20"/>
        </w:rPr>
        <w:t>(Cards drawn without replacement.)</w:t>
      </w:r>
      <w:proofErr w:type="gramEnd"/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1.</w:t>
      </w:r>
      <w:proofErr w:type="gramEnd"/>
      <w:r w:rsidRPr="00640522">
        <w:rPr>
          <w:color w:val="000000"/>
          <w:sz w:val="20"/>
          <w:szCs w:val="20"/>
        </w:rPr>
        <w:t xml:space="preserve"> Find the expected value of the proposition.  </w:t>
      </w:r>
      <w:proofErr w:type="gramStart"/>
      <w:r w:rsidRPr="00640522">
        <w:rPr>
          <w:color w:val="000000"/>
          <w:sz w:val="20"/>
          <w:szCs w:val="20"/>
        </w:rPr>
        <w:t>Round your answer to two decimal places.</w:t>
      </w:r>
      <w:proofErr w:type="gramEnd"/>
      <w:r w:rsidRPr="00640522">
        <w:rPr>
          <w:color w:val="000000"/>
          <w:sz w:val="20"/>
          <w:szCs w:val="20"/>
        </w:rPr>
        <w:t xml:space="preserve"> </w:t>
      </w:r>
    </w:p>
    <w:p w:rsidR="00E67BD0" w:rsidRPr="00640522" w:rsidRDefault="00E67BD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EC462C" w:rsidP="00E67BD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(13/52 * 12/51) * $583 + (1 - (13/52 * 12/51)</w:t>
      </w:r>
      <w:proofErr w:type="gramStart"/>
      <w:r w:rsidRPr="00640522">
        <w:rPr>
          <w:color w:val="000000"/>
          <w:sz w:val="20"/>
          <w:szCs w:val="20"/>
        </w:rPr>
        <w:t>)  *</w:t>
      </w:r>
      <w:proofErr w:type="gramEnd"/>
      <w:r w:rsidRPr="00640522">
        <w:rPr>
          <w:color w:val="000000"/>
          <w:sz w:val="20"/>
          <w:szCs w:val="20"/>
        </w:rPr>
        <w:t xml:space="preserve"> (-$35) = $1.35</w:t>
      </w:r>
    </w:p>
    <w:p w:rsidR="00BE6300" w:rsidRPr="00640522" w:rsidRDefault="00BE6300" w:rsidP="00BE6300">
      <w:pPr>
        <w:ind w:left="720"/>
        <w:rPr>
          <w:b/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proofErr w:type="gramStart"/>
      <w:r w:rsidRPr="00640522">
        <w:rPr>
          <w:b/>
          <w:color w:val="000000"/>
          <w:sz w:val="20"/>
          <w:szCs w:val="20"/>
        </w:rPr>
        <w:t>Step 2.</w:t>
      </w:r>
      <w:proofErr w:type="gramEnd"/>
      <w:r w:rsidRPr="00640522">
        <w:rPr>
          <w:color w:val="000000"/>
          <w:sz w:val="20"/>
          <w:szCs w:val="20"/>
        </w:rPr>
        <w:t xml:space="preserve"> If you played this game 632 times how much would you expect to win or lose? (Losses must be entered as negative.) </w:t>
      </w:r>
    </w:p>
    <w:p w:rsidR="00EC462C" w:rsidRPr="00640522" w:rsidRDefault="00EC462C" w:rsidP="00BE6300">
      <w:pPr>
        <w:ind w:left="720"/>
        <w:rPr>
          <w:color w:val="000000"/>
          <w:sz w:val="20"/>
          <w:szCs w:val="20"/>
        </w:rPr>
      </w:pPr>
    </w:p>
    <w:p w:rsidR="00EC462C" w:rsidRPr="00640522" w:rsidRDefault="00EC462C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$1.35 * 632 = $853.20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F953F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28. </w:t>
      </w:r>
      <w:r w:rsidRPr="00640522">
        <w:rPr>
          <w:color w:val="000000"/>
          <w:sz w:val="20"/>
          <w:szCs w:val="20"/>
        </w:rPr>
        <w:tab/>
        <w:t>A quality control inspector has drawn a sample of 10 light bulbs from a recent production lot.  If the number of defective bulbs is 2 or less, the lot passes inspection.  Suppose 30% of the bulbs in the lot are defective.  What is the probability that the lot will pass inspection? (Round your answer to 3 decimal places)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</w:p>
    <w:p w:rsidR="00836DCF" w:rsidRPr="00640522" w:rsidRDefault="003C57C0" w:rsidP="00836DCF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p</w:t>
      </w:r>
      <w:r w:rsidR="00836DCF" w:rsidRPr="00640522">
        <w:rPr>
          <w:color w:val="000000"/>
          <w:sz w:val="20"/>
          <w:szCs w:val="20"/>
        </w:rPr>
        <w:t>(0</w:t>
      </w:r>
      <w:r w:rsidRPr="00640522">
        <w:rPr>
          <w:color w:val="000000"/>
          <w:sz w:val="20"/>
          <w:szCs w:val="20"/>
        </w:rPr>
        <w:t xml:space="preserve">) = </w:t>
      </w:r>
      <w:r w:rsidR="00836DCF" w:rsidRPr="00640522">
        <w:rPr>
          <w:color w:val="000000"/>
          <w:sz w:val="20"/>
          <w:szCs w:val="20"/>
        </w:rPr>
        <w:t>factorial(10)/( factorial(0) * factorial(10)) * (3/10)^0 *(7/10)^10  = 0.02824752</w:t>
      </w:r>
    </w:p>
    <w:p w:rsidR="00836DCF" w:rsidRPr="00640522" w:rsidRDefault="00836DCF" w:rsidP="00836DCF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p(1) = factorial(10)/( factorial(1) * factorial(9) )* (3/10)^1 *(7/10)^9 = 0.1210608</w:t>
      </w:r>
    </w:p>
    <w:p w:rsidR="00836DCF" w:rsidRPr="00640522" w:rsidRDefault="00836DCF" w:rsidP="00836DCF">
      <w:pPr>
        <w:ind w:left="720" w:firstLine="72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2) = factorial(10)/( factorial(2) * factorial(8)) * (3/10)^2 *(7/10)^8 = 0.2334744</w:t>
      </w:r>
    </w:p>
    <w:p w:rsidR="00836DCF" w:rsidRPr="00640522" w:rsidRDefault="00836DCF" w:rsidP="00836DCF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  <w:proofErr w:type="gramStart"/>
      <w:r w:rsidR="00E41776" w:rsidRPr="00640522">
        <w:rPr>
          <w:color w:val="000000"/>
          <w:sz w:val="20"/>
          <w:szCs w:val="20"/>
        </w:rPr>
        <w:t>p(</w:t>
      </w:r>
      <w:proofErr w:type="gramEnd"/>
      <w:r w:rsidR="00E41776" w:rsidRPr="00640522">
        <w:rPr>
          <w:color w:val="000000"/>
          <w:sz w:val="20"/>
          <w:szCs w:val="20"/>
        </w:rPr>
        <w:t>X &lt;= 2</w:t>
      </w:r>
      <w:r w:rsidRPr="00640522">
        <w:rPr>
          <w:color w:val="000000"/>
          <w:sz w:val="20"/>
          <w:szCs w:val="20"/>
        </w:rPr>
        <w:t xml:space="preserve">) = </w:t>
      </w:r>
      <w:r w:rsidR="00E41776" w:rsidRPr="00640522">
        <w:rPr>
          <w:color w:val="000000"/>
          <w:sz w:val="20"/>
          <w:szCs w:val="20"/>
        </w:rPr>
        <w:t xml:space="preserve">P(0) + P(1) + P(2) = </w:t>
      </w:r>
      <w:r w:rsidRPr="00640522">
        <w:rPr>
          <w:color w:val="000000"/>
          <w:sz w:val="20"/>
          <w:szCs w:val="20"/>
        </w:rPr>
        <w:t>0.383</w:t>
      </w:r>
    </w:p>
    <w:p w:rsidR="00F953F0" w:rsidRPr="00640522" w:rsidRDefault="00F953F0" w:rsidP="00836DCF">
      <w:pPr>
        <w:ind w:left="720"/>
        <w:rPr>
          <w:color w:val="000000"/>
          <w:sz w:val="20"/>
          <w:szCs w:val="20"/>
        </w:rPr>
      </w:pPr>
    </w:p>
    <w:p w:rsidR="00F953F0" w:rsidRPr="00640522" w:rsidRDefault="00F953F0" w:rsidP="00836DCF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0.383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29. </w:t>
      </w:r>
      <w:r w:rsidRPr="00640522">
        <w:rPr>
          <w:color w:val="000000"/>
          <w:sz w:val="20"/>
          <w:szCs w:val="20"/>
        </w:rPr>
        <w:tab/>
        <w:t xml:space="preserve">A quality control inspector has drawn a sample of </w:t>
      </w:r>
      <m:oMath>
        <m:r>
          <w:rPr>
            <w:rFonts w:ascii="Cambria Math" w:hAnsi="Cambria Math"/>
            <w:color w:val="000000"/>
            <w:sz w:val="20"/>
            <w:szCs w:val="20"/>
          </w:rPr>
          <m:t>5</m:t>
        </m:r>
      </m:oMath>
      <w:r w:rsidRPr="00640522">
        <w:rPr>
          <w:color w:val="000000"/>
          <w:sz w:val="20"/>
          <w:szCs w:val="20"/>
        </w:rPr>
        <w:t xml:space="preserve"> light bulbs from a recent production lot.  Suppose that </w:t>
      </w:r>
      <m:oMath>
        <m:r>
          <w:rPr>
            <w:rFonts w:ascii="Cambria Math" w:hAnsi="Cambria Math"/>
            <w:color w:val="000000"/>
            <w:sz w:val="20"/>
            <w:szCs w:val="20"/>
          </w:rPr>
          <m:t>30%</m:t>
        </m:r>
      </m:oMath>
      <w:r w:rsidRPr="00640522">
        <w:rPr>
          <w:color w:val="000000"/>
          <w:sz w:val="20"/>
          <w:szCs w:val="20"/>
        </w:rPr>
        <w:t xml:space="preserve">  of the bulbs in the lot are defective.  What is the expected value of the number of defective bulbs in the sample?  Do not round your answer. 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  <w:r w:rsidR="00836DCF" w:rsidRPr="00640522">
        <w:rPr>
          <w:b/>
          <w:color w:val="000000"/>
          <w:sz w:val="20"/>
          <w:szCs w:val="20"/>
        </w:rPr>
        <w:t>Answer</w:t>
      </w:r>
      <w:r w:rsidR="00836DCF" w:rsidRPr="00640522">
        <w:rPr>
          <w:color w:val="000000"/>
          <w:sz w:val="20"/>
          <w:szCs w:val="20"/>
        </w:rPr>
        <w:t xml:space="preserve">: </w:t>
      </w:r>
      <w:r w:rsidR="00E46C1F" w:rsidRPr="00640522">
        <w:rPr>
          <w:color w:val="000000"/>
          <w:sz w:val="20"/>
          <w:szCs w:val="20"/>
        </w:rPr>
        <w:t>E(X) = 5 * 30% = 1.5</w:t>
      </w: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lastRenderedPageBreak/>
        <w:t xml:space="preserve">30. </w:t>
      </w:r>
      <w:r w:rsidRPr="00640522">
        <w:rPr>
          <w:color w:val="000000"/>
          <w:sz w:val="20"/>
          <w:szCs w:val="20"/>
        </w:rPr>
        <w:tab/>
        <w:t>The auto parts department of an automotive dealership sends out a mean of 5.5 special orders daily. What is the probability that, for any day, the number of special orders sent out will be more than 5? (Round your answer to 4 decimal places)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0) = 2.7183^(-5.5) = 0.004086621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1) = 2.7183^(-5.5)*5.5 = 0.02247642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2) = 2.7183^(-5.5)*5.5^2/2 = 0.06181015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3) = 2.7183^(-5.5)*5.5^3/6 = 0.1133186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4) = 2.7183^(-5.5)*5.5^4/24 =  0.1558131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5) = 2.7183^(-5.5)*5.5^5/120 = 0.1713944</w:t>
      </w:r>
    </w:p>
    <w:p w:rsidR="00E47415" w:rsidRPr="00640522" w:rsidRDefault="00E47415" w:rsidP="00E47415">
      <w:pPr>
        <w:ind w:left="1440"/>
        <w:rPr>
          <w:color w:val="000000"/>
          <w:sz w:val="20"/>
          <w:szCs w:val="20"/>
        </w:rPr>
      </w:pP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>&gt;5) = 1- (p(0) + p(1) + p(2) + p(3) + p(4) + p(5)) = 0.4711</w:t>
      </w:r>
    </w:p>
    <w:p w:rsidR="00ED7E16" w:rsidRPr="00640522" w:rsidRDefault="00ED7E16" w:rsidP="00E47415">
      <w:pPr>
        <w:ind w:left="1440"/>
        <w:rPr>
          <w:color w:val="000000"/>
          <w:sz w:val="20"/>
          <w:szCs w:val="20"/>
        </w:rPr>
      </w:pPr>
    </w:p>
    <w:p w:rsidR="00ED7E16" w:rsidRPr="00640522" w:rsidRDefault="00ED7E16" w:rsidP="00ED7E16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0.4711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31. </w:t>
      </w:r>
      <w:r w:rsidRPr="00640522">
        <w:rPr>
          <w:color w:val="000000"/>
          <w:sz w:val="20"/>
          <w:szCs w:val="20"/>
        </w:rPr>
        <w:tab/>
        <w:t xml:space="preserve">At the Fidelity Credit Union, a mean </w:t>
      </w:r>
      <w:proofErr w:type="gramStart"/>
      <w:r w:rsidRPr="00640522">
        <w:rPr>
          <w:color w:val="000000"/>
          <w:sz w:val="20"/>
          <w:szCs w:val="20"/>
        </w:rPr>
        <w:t>of  5.7</w:t>
      </w:r>
      <w:proofErr w:type="gramEnd"/>
      <w:r w:rsidRPr="00640522">
        <w:rPr>
          <w:color w:val="000000"/>
          <w:sz w:val="20"/>
          <w:szCs w:val="20"/>
        </w:rPr>
        <w:t xml:space="preserve"> customers arrive hourly at the drive-through window.  What is the probability that, in any hour, more than 4 customers will arrive? (Round your answer to 4 decimal places)</w:t>
      </w:r>
    </w:p>
    <w:p w:rsidR="00CF7305" w:rsidRPr="00640522" w:rsidRDefault="00CF7305" w:rsidP="00BE6300">
      <w:pPr>
        <w:ind w:left="720"/>
        <w:rPr>
          <w:color w:val="000000"/>
          <w:sz w:val="20"/>
          <w:szCs w:val="20"/>
        </w:rPr>
      </w:pPr>
    </w:p>
    <w:p w:rsidR="00CF7305" w:rsidRPr="00640522" w:rsidRDefault="00CF7305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 xml:space="preserve">Use Poisson distribution calculator on the website </w:t>
      </w:r>
      <w:hyperlink r:id="rId7" w:history="1">
        <w:r w:rsidRPr="00640522">
          <w:rPr>
            <w:rStyle w:val="Hyperlink"/>
            <w:sz w:val="20"/>
            <w:szCs w:val="20"/>
          </w:rPr>
          <w:t>http://stattrek.com/online-calculator/poisson.aspx</w:t>
        </w:r>
      </w:hyperlink>
    </w:p>
    <w:p w:rsidR="00CF7305" w:rsidRPr="00640522" w:rsidRDefault="00CF7305" w:rsidP="00CF7305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X = 4, µ = 5.7, p(X&gt;4) = 0.6728</w:t>
      </w:r>
    </w:p>
    <w:p w:rsidR="00ED7E16" w:rsidRPr="00640522" w:rsidRDefault="00ED7E16" w:rsidP="00CF7305">
      <w:pPr>
        <w:ind w:left="720" w:firstLine="720"/>
        <w:rPr>
          <w:color w:val="000000"/>
          <w:sz w:val="20"/>
          <w:szCs w:val="20"/>
        </w:rPr>
      </w:pPr>
    </w:p>
    <w:p w:rsidR="00ED7E16" w:rsidRPr="00640522" w:rsidRDefault="00ED7E16" w:rsidP="00ED7E16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p(X&gt;4) = 0.6728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32. </w:t>
      </w:r>
      <w:r w:rsidRPr="00640522">
        <w:rPr>
          <w:color w:val="000000"/>
          <w:sz w:val="20"/>
          <w:szCs w:val="20"/>
        </w:rPr>
        <w:tab/>
        <w:t xml:space="preserve">The computer that controls a bank's automatic teller machine crashes a mean </w:t>
      </w:r>
      <w:proofErr w:type="gramStart"/>
      <w:r w:rsidRPr="00640522">
        <w:rPr>
          <w:color w:val="000000"/>
          <w:sz w:val="20"/>
          <w:szCs w:val="20"/>
        </w:rPr>
        <w:t>of  0.4</w:t>
      </w:r>
      <w:proofErr w:type="gramEnd"/>
      <w:r w:rsidRPr="00640522">
        <w:rPr>
          <w:color w:val="000000"/>
          <w:sz w:val="20"/>
          <w:szCs w:val="20"/>
        </w:rPr>
        <w:t xml:space="preserve"> times per day. What is the probability that, in any 7-day week, the computer will crash no more than 1 time? (Round your answer to 4 decimal places)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 xml:space="preserve"> </w:t>
      </w:r>
    </w:p>
    <w:p w:rsidR="004F2140" w:rsidRDefault="004F2140" w:rsidP="004F2140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X = 1, µ = .4 * 7 = 2.8, p(X&lt;=1) = 0.2311</w:t>
      </w:r>
    </w:p>
    <w:p w:rsidR="00640522" w:rsidRDefault="00640522" w:rsidP="00640522">
      <w:pPr>
        <w:rPr>
          <w:b/>
          <w:color w:val="000000"/>
          <w:sz w:val="20"/>
          <w:szCs w:val="20"/>
        </w:rPr>
      </w:pPr>
    </w:p>
    <w:p w:rsidR="00640522" w:rsidRPr="00640522" w:rsidRDefault="00640522" w:rsidP="00640522">
      <w:pPr>
        <w:ind w:firstLine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</w:t>
      </w:r>
      <w:r w:rsidRPr="00640522">
        <w:rPr>
          <w:color w:val="000000"/>
          <w:sz w:val="20"/>
          <w:szCs w:val="20"/>
        </w:rPr>
        <w:t xml:space="preserve"> </w:t>
      </w:r>
      <w:r w:rsidRPr="00640522">
        <w:rPr>
          <w:color w:val="000000"/>
          <w:sz w:val="20"/>
          <w:szCs w:val="20"/>
        </w:rPr>
        <w:t>0.2311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 xml:space="preserve">33. </w:t>
      </w:r>
      <w:r w:rsidRPr="00640522">
        <w:rPr>
          <w:color w:val="000000"/>
          <w:sz w:val="20"/>
          <w:szCs w:val="20"/>
        </w:rPr>
        <w:tab/>
        <w:t>A town recently dismissed 8 employees in order to meet their new budget reductions.  The town had 6 employees over 50 years of age and 19 under 50.  If the dismissed employees were selected at random, what is the probability that more than 1 employee was over 50?  Write your answer as a fraction or a decimal number rounded to three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DD7084" w:rsidRPr="00640522" w:rsidRDefault="00DD7084" w:rsidP="00DD7084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 xml:space="preserve">0) = </w:t>
      </w:r>
      <m:oMath>
        <m:f>
          <m:fPr>
            <m:ctrlPr>
              <w:rPr>
                <w:rFonts w:ascii="Cambria Math" w:hAnsi="Cambria Math"/>
                <w:color w:val="000000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6C0*(25-6)C(8-0)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25C8</m:t>
            </m:r>
          </m:den>
        </m:f>
      </m:oMath>
      <w:r w:rsidRPr="00640522">
        <w:rPr>
          <w:color w:val="000000"/>
          <w:sz w:val="20"/>
          <w:szCs w:val="20"/>
        </w:rPr>
        <w:t xml:space="preserve"> = </w:t>
      </w:r>
      <m:oMath>
        <m:f>
          <m:fPr>
            <m:ctrlPr>
              <w:rPr>
                <w:rFonts w:ascii="Cambria Math" w:hAnsi="Cambria Math"/>
                <w:color w:val="000000"/>
                <w:sz w:val="20"/>
                <w:szCs w:val="20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6!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0!*6!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19!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8!*11!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25!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8!*17!</m:t>
                </m:r>
              </m:den>
            </m:f>
          </m:den>
        </m:f>
      </m:oMath>
      <w:r w:rsidRPr="00640522">
        <w:rPr>
          <w:color w:val="000000"/>
          <w:sz w:val="20"/>
          <w:szCs w:val="20"/>
        </w:rPr>
        <w:t xml:space="preserve"> = 0.06988142</w:t>
      </w:r>
    </w:p>
    <w:p w:rsidR="00DD7084" w:rsidRPr="00640522" w:rsidRDefault="00DD7084" w:rsidP="00BE6300">
      <w:pPr>
        <w:ind w:left="720"/>
        <w:rPr>
          <w:color w:val="000000"/>
          <w:sz w:val="20"/>
          <w:szCs w:val="20"/>
        </w:rPr>
      </w:pPr>
    </w:p>
    <w:p w:rsidR="00DD7084" w:rsidRPr="00640522" w:rsidRDefault="00DD7084" w:rsidP="00DD7084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</w:r>
      <w:proofErr w:type="gramStart"/>
      <w:r w:rsidRPr="00640522">
        <w:rPr>
          <w:color w:val="000000"/>
          <w:sz w:val="20"/>
          <w:szCs w:val="20"/>
        </w:rPr>
        <w:t>P(</w:t>
      </w:r>
      <w:proofErr w:type="gramEnd"/>
      <w:r w:rsidRPr="00640522">
        <w:rPr>
          <w:color w:val="000000"/>
          <w:sz w:val="20"/>
          <w:szCs w:val="20"/>
        </w:rPr>
        <w:t xml:space="preserve">1) = </w:t>
      </w:r>
      <m:oMath>
        <m:f>
          <m:fPr>
            <m:ctrlPr>
              <w:rPr>
                <w:rFonts w:ascii="Cambria Math" w:hAnsi="Cambria Math"/>
                <w:color w:val="000000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6C1*(25-6)C(8-1)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25C8</m:t>
            </m:r>
          </m:den>
        </m:f>
      </m:oMath>
      <w:r w:rsidRPr="00640522">
        <w:rPr>
          <w:color w:val="000000"/>
          <w:sz w:val="20"/>
          <w:szCs w:val="20"/>
        </w:rPr>
        <w:t xml:space="preserve"> = </w:t>
      </w:r>
      <m:oMath>
        <m:f>
          <m:fPr>
            <m:ctrlPr>
              <w:rPr>
                <w:rFonts w:ascii="Cambria Math" w:hAnsi="Cambria Math"/>
                <w:color w:val="000000"/>
                <w:sz w:val="20"/>
                <w:szCs w:val="20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6!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1!*5!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*</m:t>
            </m:r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19!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7!*12!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25!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8!*17!</m:t>
                </m:r>
              </m:den>
            </m:f>
          </m:den>
        </m:f>
      </m:oMath>
      <w:r w:rsidRPr="00640522">
        <w:rPr>
          <w:color w:val="000000"/>
          <w:sz w:val="20"/>
          <w:szCs w:val="20"/>
        </w:rPr>
        <w:t xml:space="preserve"> = 0.2795257</w:t>
      </w:r>
    </w:p>
    <w:p w:rsidR="00DD7084" w:rsidRPr="00640522" w:rsidRDefault="00DD7084" w:rsidP="00BE6300">
      <w:pPr>
        <w:ind w:left="720"/>
        <w:rPr>
          <w:color w:val="000000"/>
          <w:sz w:val="20"/>
          <w:szCs w:val="20"/>
        </w:rPr>
      </w:pPr>
    </w:p>
    <w:p w:rsidR="00DD7084" w:rsidRPr="00640522" w:rsidRDefault="00DD7084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 xml:space="preserve">P(X&gt;1) = </w:t>
      </w:r>
      <w:r w:rsidR="00CE1E49" w:rsidRPr="00640522">
        <w:rPr>
          <w:color w:val="000000"/>
          <w:sz w:val="20"/>
          <w:szCs w:val="20"/>
        </w:rPr>
        <w:t>1- (0.06988142 + 0.2795257) = 0.651</w:t>
      </w:r>
    </w:p>
    <w:p w:rsidR="00ED7E16" w:rsidRPr="00640522" w:rsidRDefault="00ED7E16" w:rsidP="00BE6300">
      <w:pPr>
        <w:ind w:left="720"/>
        <w:rPr>
          <w:color w:val="000000"/>
          <w:sz w:val="20"/>
          <w:szCs w:val="20"/>
        </w:rPr>
      </w:pPr>
    </w:p>
    <w:p w:rsidR="00ED7E16" w:rsidRPr="00640522" w:rsidRDefault="00ED7E16" w:rsidP="00BE6300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0.651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BE6300" w:rsidRPr="00640522" w:rsidRDefault="00BE6300" w:rsidP="00BE6300">
      <w:pPr>
        <w:ind w:left="720" w:hanging="720"/>
        <w:rPr>
          <w:color w:val="000000"/>
          <w:sz w:val="20"/>
          <w:szCs w:val="20"/>
        </w:rPr>
      </w:pPr>
      <w:bookmarkStart w:id="0" w:name="test"/>
      <w:bookmarkEnd w:id="0"/>
      <w:r w:rsidRPr="00640522">
        <w:rPr>
          <w:b/>
          <w:color w:val="000000"/>
          <w:sz w:val="20"/>
          <w:szCs w:val="20"/>
        </w:rPr>
        <w:t xml:space="preserve">34. </w:t>
      </w:r>
      <w:r w:rsidRPr="00640522">
        <w:rPr>
          <w:color w:val="000000"/>
          <w:sz w:val="20"/>
          <w:szCs w:val="20"/>
        </w:rPr>
        <w:tab/>
        <w:t xml:space="preserve">Unknown to a medical researcher, 10 out </w:t>
      </w:r>
      <w:proofErr w:type="gramStart"/>
      <w:r w:rsidRPr="00640522">
        <w:rPr>
          <w:color w:val="000000"/>
          <w:sz w:val="20"/>
          <w:szCs w:val="20"/>
        </w:rPr>
        <w:t>of  25</w:t>
      </w:r>
      <w:proofErr w:type="gramEnd"/>
      <w:r w:rsidRPr="00640522">
        <w:rPr>
          <w:color w:val="000000"/>
          <w:sz w:val="20"/>
          <w:szCs w:val="20"/>
        </w:rPr>
        <w:t xml:space="preserve"> patients have a heart problem that will result in death if they receive the test drug.  Eight patients are randomly selected to receive the drug and the rest receive a placebo.  What is the probability that less than 7 patients will die?  Write your answer as a fraction or a decimal number rounded to three decimal places.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E41776" w:rsidRPr="00640522" w:rsidRDefault="00E41776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Population size = 25</w:t>
      </w:r>
    </w:p>
    <w:p w:rsidR="00E41776" w:rsidRPr="00640522" w:rsidRDefault="00E41776" w:rsidP="00E41776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Number of success in population = 10</w:t>
      </w:r>
    </w:p>
    <w:p w:rsidR="00E41776" w:rsidRPr="00640522" w:rsidRDefault="00E41776" w:rsidP="00E41776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Sample size = 7</w:t>
      </w:r>
    </w:p>
    <w:p w:rsidR="00E41776" w:rsidRPr="00640522" w:rsidRDefault="00E41776" w:rsidP="00E41776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Number of success in sample = 7</w:t>
      </w:r>
    </w:p>
    <w:p w:rsidR="00E41776" w:rsidRPr="00640522" w:rsidRDefault="00E41776" w:rsidP="00E41776">
      <w:pPr>
        <w:ind w:left="720" w:firstLine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>P(X &lt; 7) = 0.998</w:t>
      </w:r>
    </w:p>
    <w:p w:rsidR="00E41776" w:rsidRPr="00640522" w:rsidRDefault="00E41776" w:rsidP="00BE6300">
      <w:pPr>
        <w:ind w:left="720"/>
        <w:rPr>
          <w:color w:val="000000"/>
          <w:sz w:val="20"/>
          <w:szCs w:val="20"/>
        </w:rPr>
      </w:pPr>
      <w:r w:rsidRPr="00640522">
        <w:rPr>
          <w:color w:val="000000"/>
          <w:sz w:val="20"/>
          <w:szCs w:val="20"/>
        </w:rPr>
        <w:tab/>
        <w:t>Using Hypergeometric Calculator: http://stattrek.com/online-calculator/hypergeometric.aspx</w:t>
      </w:r>
    </w:p>
    <w:p w:rsidR="00BE6300" w:rsidRPr="00640522" w:rsidRDefault="00BE6300" w:rsidP="00BE6300">
      <w:pPr>
        <w:ind w:left="720"/>
        <w:rPr>
          <w:color w:val="000000"/>
          <w:sz w:val="20"/>
          <w:szCs w:val="20"/>
        </w:rPr>
      </w:pPr>
    </w:p>
    <w:p w:rsidR="00ED7E16" w:rsidRPr="00640522" w:rsidRDefault="00ED7E16" w:rsidP="00ED7E16">
      <w:pPr>
        <w:ind w:left="720"/>
        <w:rPr>
          <w:color w:val="000000"/>
          <w:sz w:val="20"/>
          <w:szCs w:val="20"/>
        </w:rPr>
      </w:pPr>
      <w:r w:rsidRPr="00640522">
        <w:rPr>
          <w:b/>
          <w:color w:val="000000"/>
          <w:sz w:val="20"/>
          <w:szCs w:val="20"/>
        </w:rPr>
        <w:t>Answer</w:t>
      </w:r>
      <w:r w:rsidRPr="00640522">
        <w:rPr>
          <w:color w:val="000000"/>
          <w:sz w:val="20"/>
          <w:szCs w:val="20"/>
        </w:rPr>
        <w:t>: 0.998</w:t>
      </w:r>
      <w:bookmarkStart w:id="1" w:name="_GoBack"/>
      <w:bookmarkEnd w:id="1"/>
    </w:p>
    <w:sectPr w:rsidR="00ED7E16" w:rsidRPr="00640522" w:rsidSect="00C74D3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code="1"/>
      <w:pgMar w:top="1440" w:right="720" w:bottom="1670" w:left="720" w:header="720" w:footer="720" w:gutter="0"/>
      <w:paperSrc w:first="15" w:other="15"/>
      <w:cols w:space="720"/>
      <w:docGrid w:linePitch="2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74E1" w:rsidRDefault="00FB74E1" w:rsidP="00BE6300">
      <w:r>
        <w:separator/>
      </w:r>
    </w:p>
  </w:endnote>
  <w:endnote w:type="continuationSeparator" w:id="0">
    <w:p w:rsidR="00FB74E1" w:rsidRDefault="00FB74E1" w:rsidP="00BE63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2EBD7565-C3CF-4EF2-9063-E97EFB68C95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" w:fontKey="{7DE31527-EDB9-4124-964D-268DCB40D876}"/>
    <w:embedItalic r:id="rId3" w:fontKey="{83427DF5-12EA-426B-940D-454A6D1C07EC}"/>
    <w:embedBoldItalic r:id="rId4" w:fontKey="{4345827B-A44A-4001-A535-6F1EA509A131}"/>
  </w:font>
  <w:font w:name="QSFont4">
    <w:charset w:val="00"/>
    <w:family w:val="auto"/>
    <w:pitch w:val="variable"/>
    <w:sig w:usb0="00000003" w:usb1="00000000" w:usb2="00000000" w:usb3="00000000" w:csb0="00000001" w:csb1="00000000"/>
    <w:embedRegular r:id="rId5" w:fontKey="{BF85B5EF-31A5-4F4E-97E9-704A00708020}"/>
    <w:embedItalic r:id="rId6" w:fontKey="{56A56373-4B8F-4422-930E-FC7F5C3B3E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8EED49CC-3021-442B-8895-6C0E7397A7A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433E6A45-DAA5-489E-9580-EF57381221A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 w:rsidP="004744F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4744F7" w:rsidRDefault="004744F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 w:rsidP="004744F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40522">
      <w:rPr>
        <w:rStyle w:val="PageNumber"/>
        <w:noProof/>
      </w:rPr>
      <w:t>1</w:t>
    </w:r>
    <w:r>
      <w:rPr>
        <w:rStyle w:val="PageNumber"/>
      </w:rPr>
      <w:fldChar w:fldCharType="end"/>
    </w:r>
  </w:p>
  <w:p w:rsidR="004744F7" w:rsidRDefault="004744F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74E1" w:rsidRDefault="00FB74E1" w:rsidP="00BE6300">
      <w:r>
        <w:separator/>
      </w:r>
    </w:p>
  </w:footnote>
  <w:footnote w:type="continuationSeparator" w:id="0">
    <w:p w:rsidR="00FB74E1" w:rsidRDefault="00FB74E1" w:rsidP="00BE630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44F7" w:rsidRDefault="004744F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6300"/>
    <w:rsid w:val="00016163"/>
    <w:rsid w:val="000164C1"/>
    <w:rsid w:val="00026CEF"/>
    <w:rsid w:val="00061A3A"/>
    <w:rsid w:val="00095ACA"/>
    <w:rsid w:val="001176BF"/>
    <w:rsid w:val="001733B4"/>
    <w:rsid w:val="001A331C"/>
    <w:rsid w:val="001A4D82"/>
    <w:rsid w:val="001B60DD"/>
    <w:rsid w:val="001C44F3"/>
    <w:rsid w:val="001C7CB4"/>
    <w:rsid w:val="001E6481"/>
    <w:rsid w:val="002320F3"/>
    <w:rsid w:val="002D31AB"/>
    <w:rsid w:val="00300C86"/>
    <w:rsid w:val="003B3F16"/>
    <w:rsid w:val="003B4352"/>
    <w:rsid w:val="003C57C0"/>
    <w:rsid w:val="003D402E"/>
    <w:rsid w:val="003F3BBA"/>
    <w:rsid w:val="003F4DE5"/>
    <w:rsid w:val="00414A8D"/>
    <w:rsid w:val="00445D96"/>
    <w:rsid w:val="004519C2"/>
    <w:rsid w:val="0047080A"/>
    <w:rsid w:val="004744F7"/>
    <w:rsid w:val="004916AB"/>
    <w:rsid w:val="004C240D"/>
    <w:rsid w:val="004F2140"/>
    <w:rsid w:val="00502670"/>
    <w:rsid w:val="005232B7"/>
    <w:rsid w:val="005D1098"/>
    <w:rsid w:val="006251E6"/>
    <w:rsid w:val="00640522"/>
    <w:rsid w:val="006A03D7"/>
    <w:rsid w:val="006A5B8A"/>
    <w:rsid w:val="00716CDB"/>
    <w:rsid w:val="007339F5"/>
    <w:rsid w:val="0079458F"/>
    <w:rsid w:val="007D352E"/>
    <w:rsid w:val="007F795A"/>
    <w:rsid w:val="008328F2"/>
    <w:rsid w:val="00832DDE"/>
    <w:rsid w:val="00836DCF"/>
    <w:rsid w:val="00891AD1"/>
    <w:rsid w:val="00931B7B"/>
    <w:rsid w:val="00937338"/>
    <w:rsid w:val="00A1051A"/>
    <w:rsid w:val="00A66796"/>
    <w:rsid w:val="00A9451D"/>
    <w:rsid w:val="00AA2E42"/>
    <w:rsid w:val="00AD7A63"/>
    <w:rsid w:val="00BE6300"/>
    <w:rsid w:val="00BF789A"/>
    <w:rsid w:val="00C10E5A"/>
    <w:rsid w:val="00C30F37"/>
    <w:rsid w:val="00C373F3"/>
    <w:rsid w:val="00C74D33"/>
    <w:rsid w:val="00CA5F8B"/>
    <w:rsid w:val="00CB4204"/>
    <w:rsid w:val="00CB73A8"/>
    <w:rsid w:val="00CE1E49"/>
    <w:rsid w:val="00CF0E2C"/>
    <w:rsid w:val="00CF7305"/>
    <w:rsid w:val="00CF77EC"/>
    <w:rsid w:val="00D05867"/>
    <w:rsid w:val="00D2339B"/>
    <w:rsid w:val="00D2764B"/>
    <w:rsid w:val="00DD7084"/>
    <w:rsid w:val="00E379ED"/>
    <w:rsid w:val="00E414A8"/>
    <w:rsid w:val="00E41776"/>
    <w:rsid w:val="00E46C1F"/>
    <w:rsid w:val="00E47415"/>
    <w:rsid w:val="00E522AB"/>
    <w:rsid w:val="00E53967"/>
    <w:rsid w:val="00E56980"/>
    <w:rsid w:val="00E5787B"/>
    <w:rsid w:val="00E67BD0"/>
    <w:rsid w:val="00EA641B"/>
    <w:rsid w:val="00EC462C"/>
    <w:rsid w:val="00ED277E"/>
    <w:rsid w:val="00ED7E16"/>
    <w:rsid w:val="00F36FB2"/>
    <w:rsid w:val="00F6076F"/>
    <w:rsid w:val="00F94A6C"/>
    <w:rsid w:val="00F953F0"/>
    <w:rsid w:val="00F972C6"/>
    <w:rsid w:val="00FA2651"/>
    <w:rsid w:val="00FB74E1"/>
    <w:rsid w:val="00FD6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2AB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E41776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E630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E63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6300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E63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6300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BE6300"/>
  </w:style>
  <w:style w:type="paragraph" w:styleId="BalloonText">
    <w:name w:val="Balloon Text"/>
    <w:basedOn w:val="Normal"/>
    <w:link w:val="BalloonTextChar"/>
    <w:uiPriority w:val="99"/>
    <w:semiHidden/>
    <w:unhideWhenUsed/>
    <w:rsid w:val="00D233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339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40D"/>
    <w:rPr>
      <w:rFonts w:ascii="Courier New" w:hAnsi="Courier New" w:cs="Courier New"/>
      <w:lang w:eastAsia="zh-CN"/>
    </w:rPr>
  </w:style>
  <w:style w:type="character" w:customStyle="1" w:styleId="gem3dmtclfb">
    <w:name w:val="gem3dmtclfb"/>
    <w:basedOn w:val="DefaultParagraphFont"/>
    <w:rsid w:val="004C240D"/>
  </w:style>
  <w:style w:type="character" w:customStyle="1" w:styleId="gem3dmtclgb">
    <w:name w:val="gem3dmtclgb"/>
    <w:basedOn w:val="DefaultParagraphFont"/>
    <w:rsid w:val="00836DCF"/>
  </w:style>
  <w:style w:type="character" w:styleId="Hyperlink">
    <w:name w:val="Hyperlink"/>
    <w:basedOn w:val="DefaultParagraphFont"/>
    <w:uiPriority w:val="99"/>
    <w:unhideWhenUsed/>
    <w:rsid w:val="00CF730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41776"/>
    <w:rPr>
      <w:b/>
      <w:bCs/>
      <w:kern w:val="36"/>
      <w:sz w:val="48"/>
      <w:szCs w:val="48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2AB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E41776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E630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E63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6300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E63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6300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BE6300"/>
  </w:style>
  <w:style w:type="paragraph" w:styleId="BalloonText">
    <w:name w:val="Balloon Text"/>
    <w:basedOn w:val="Normal"/>
    <w:link w:val="BalloonTextChar"/>
    <w:uiPriority w:val="99"/>
    <w:semiHidden/>
    <w:unhideWhenUsed/>
    <w:rsid w:val="00D233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339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40D"/>
    <w:rPr>
      <w:rFonts w:ascii="Courier New" w:hAnsi="Courier New" w:cs="Courier New"/>
      <w:lang w:eastAsia="zh-CN"/>
    </w:rPr>
  </w:style>
  <w:style w:type="character" w:customStyle="1" w:styleId="gem3dmtclfb">
    <w:name w:val="gem3dmtclfb"/>
    <w:basedOn w:val="DefaultParagraphFont"/>
    <w:rsid w:val="004C240D"/>
  </w:style>
  <w:style w:type="character" w:customStyle="1" w:styleId="gem3dmtclgb">
    <w:name w:val="gem3dmtclgb"/>
    <w:basedOn w:val="DefaultParagraphFont"/>
    <w:rsid w:val="00836DCF"/>
  </w:style>
  <w:style w:type="character" w:styleId="Hyperlink">
    <w:name w:val="Hyperlink"/>
    <w:basedOn w:val="DefaultParagraphFont"/>
    <w:uiPriority w:val="99"/>
    <w:unhideWhenUsed/>
    <w:rsid w:val="00CF730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41776"/>
    <w:rPr>
      <w:b/>
      <w:bCs/>
      <w:kern w:val="36"/>
      <w:sz w:val="48"/>
      <w:szCs w:val="4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://stattrek.com/online-calculator/poisson.aspx" TargetMode="External"/><Relationship Id="rId12" Type="http://schemas.openxmlformats.org/officeDocument/2006/relationships/header" Target="head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Hawkes%20Learning%20Systems\Business%20Statistics\common\QSI_WRD_TMP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QSI_WRD_TMPL.dotm</Template>
  <TotalTime>4</TotalTime>
  <Pages>6</Pages>
  <Words>1966</Words>
  <Characters>11208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QSI</Company>
  <LinksUpToDate>false</LinksUpToDate>
  <CharactersWithSpaces>13148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Lawrence Fulton</dc:creator>
  <cp:lastModifiedBy>Ann Liu-Ferrara</cp:lastModifiedBy>
  <cp:revision>3</cp:revision>
  <cp:lastPrinted>1901-01-01T05:00:00Z</cp:lastPrinted>
  <dcterms:created xsi:type="dcterms:W3CDTF">2017-01-13T05:26:00Z</dcterms:created>
  <dcterms:modified xsi:type="dcterms:W3CDTF">2017-01-13T05:30:00Z</dcterms:modified>
</cp:coreProperties>
</file>